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D226A" w14:textId="13FAB4DB" w:rsidR="004345EC" w:rsidRDefault="009F62ED" w:rsidP="00AD3E0E">
      <w:pPr>
        <w:snapToGrid w:val="0"/>
        <w:jc w:val="center"/>
        <w:rPr>
          <w:rFonts w:ascii="华文中宋" w:eastAsia="华文中宋" w:hAnsi="华文中宋"/>
          <w:sz w:val="44"/>
          <w:szCs w:val="44"/>
          <w:u w:val="double"/>
        </w:rPr>
      </w:pPr>
      <w:r>
        <w:rPr>
          <w:rFonts w:ascii="华文中宋" w:eastAsia="华文中宋" w:hAnsi="华文中宋" w:hint="eastAsia"/>
          <w:sz w:val="44"/>
          <w:szCs w:val="44"/>
          <w:u w:val="double"/>
        </w:rPr>
        <w:t>信息科学技术学院</w:t>
      </w:r>
      <w:r w:rsidR="004345EC">
        <w:rPr>
          <w:rFonts w:ascii="华文中宋" w:eastAsia="华文中宋" w:hAnsi="华文中宋" w:hint="eastAsia"/>
          <w:sz w:val="44"/>
          <w:szCs w:val="44"/>
          <w:u w:val="double"/>
        </w:rPr>
        <w:t>实验报告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2"/>
        <w:gridCol w:w="967"/>
        <w:gridCol w:w="399"/>
        <w:gridCol w:w="310"/>
        <w:gridCol w:w="992"/>
        <w:gridCol w:w="1302"/>
        <w:gridCol w:w="541"/>
        <w:gridCol w:w="992"/>
        <w:gridCol w:w="1638"/>
        <w:gridCol w:w="126"/>
      </w:tblGrid>
      <w:tr w:rsidR="004345EC" w14:paraId="1001B4DC" w14:textId="77777777" w:rsidTr="0080657B"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 w14:paraId="2C7E0531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003" w:type="dxa"/>
            <w:gridSpan w:val="4"/>
            <w:tcBorders>
              <w:bottom w:val="single" w:sz="12" w:space="0" w:color="auto"/>
            </w:tcBorders>
            <w:vAlign w:val="bottom"/>
          </w:tcPr>
          <w:p w14:paraId="7999E39E" w14:textId="7F20F5A1" w:rsidR="004345EC" w:rsidRDefault="00956551" w:rsidP="0080657B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bookmarkStart w:id="0" w:name="OLE_LINK5"/>
            <w:r>
              <w:rPr>
                <w:rFonts w:hint="eastAsia"/>
                <w:b/>
                <w:sz w:val="28"/>
                <w:szCs w:val="28"/>
              </w:rPr>
              <w:t>移动应用开发</w:t>
            </w:r>
            <w:bookmarkEnd w:id="0"/>
          </w:p>
        </w:tc>
        <w:tc>
          <w:tcPr>
            <w:tcW w:w="1533" w:type="dxa"/>
            <w:gridSpan w:val="2"/>
            <w:vAlign w:val="bottom"/>
          </w:tcPr>
          <w:p w14:paraId="1FBE14CB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vAlign w:val="bottom"/>
          </w:tcPr>
          <w:p w14:paraId="5A3074E7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</w:p>
        </w:tc>
      </w:tr>
      <w:tr w:rsidR="004345EC" w14:paraId="3AE92D44" w14:textId="77777777" w:rsidTr="0080657B"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 w14:paraId="2C8427D3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003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64F8A390" w14:textId="4F45FA62" w:rsidR="004345EC" w:rsidRDefault="00956551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移动应用开发</w:t>
            </w:r>
            <w:r w:rsidR="00486227">
              <w:rPr>
                <w:rFonts w:hint="eastAsia"/>
                <w:b/>
                <w:sz w:val="28"/>
                <w:szCs w:val="28"/>
              </w:rPr>
              <w:t>大作业</w:t>
            </w:r>
          </w:p>
        </w:tc>
        <w:tc>
          <w:tcPr>
            <w:tcW w:w="1533" w:type="dxa"/>
            <w:gridSpan w:val="2"/>
            <w:vAlign w:val="bottom"/>
          </w:tcPr>
          <w:p w14:paraId="31A7CA51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教导教师</w:t>
            </w:r>
          </w:p>
        </w:tc>
        <w:tc>
          <w:tcPr>
            <w:tcW w:w="16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0D095AB3" w14:textId="77777777" w:rsidR="004345EC" w:rsidRDefault="0080657B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曾少宁</w:t>
            </w:r>
          </w:p>
        </w:tc>
      </w:tr>
      <w:tr w:rsidR="0080657B" w14:paraId="15D24C86" w14:textId="77777777" w:rsidTr="00C21A0D">
        <w:trPr>
          <w:gridAfter w:val="1"/>
          <w:wAfter w:w="126" w:type="dxa"/>
        </w:trPr>
        <w:tc>
          <w:tcPr>
            <w:tcW w:w="842" w:type="dxa"/>
            <w:vAlign w:val="bottom"/>
          </w:tcPr>
          <w:p w14:paraId="1E7A51F0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676" w:type="dxa"/>
            <w:gridSpan w:val="3"/>
            <w:tcBorders>
              <w:bottom w:val="single" w:sz="12" w:space="0" w:color="auto"/>
            </w:tcBorders>
            <w:vAlign w:val="bottom"/>
          </w:tcPr>
          <w:p w14:paraId="55A61B8F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vAlign w:val="bottom"/>
          </w:tcPr>
          <w:p w14:paraId="607C1FB4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  <w:vAlign w:val="bottom"/>
          </w:tcPr>
          <w:p w14:paraId="14D925AB" w14:textId="77777777" w:rsidR="004345EC" w:rsidRPr="002E4B3B" w:rsidRDefault="004345EC" w:rsidP="00B076F7">
            <w:pPr>
              <w:spacing w:beforeLines="50" w:before="156" w:line="0" w:lineRule="atLeast"/>
              <w:rPr>
                <w:b/>
                <w:sz w:val="24"/>
              </w:rPr>
            </w:pPr>
          </w:p>
        </w:tc>
        <w:tc>
          <w:tcPr>
            <w:tcW w:w="992" w:type="dxa"/>
            <w:vAlign w:val="bottom"/>
          </w:tcPr>
          <w:p w14:paraId="6986CC76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vAlign w:val="bottom"/>
          </w:tcPr>
          <w:p w14:paraId="735EC5AC" w14:textId="516C74C8" w:rsidR="004345EC" w:rsidRDefault="002562B7" w:rsidP="009F62ED">
            <w:pPr>
              <w:widowControl/>
              <w:spacing w:beforeLines="50" w:before="156" w:line="0" w:lineRule="atLeast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201</w:t>
            </w:r>
            <w:r w:rsidR="009F62ED">
              <w:rPr>
                <w:rFonts w:hint="eastAsia"/>
                <w:b/>
                <w:sz w:val="24"/>
              </w:rPr>
              <w:t>9</w:t>
            </w:r>
            <w:r w:rsidR="00426525">
              <w:rPr>
                <w:rFonts w:hint="eastAsia"/>
                <w:b/>
                <w:sz w:val="24"/>
              </w:rPr>
              <w:t>.?.?</w:t>
            </w:r>
            <w:proofErr w:type="gramEnd"/>
          </w:p>
        </w:tc>
      </w:tr>
      <w:tr w:rsidR="004345EC" w14:paraId="5F0BB11F" w14:textId="77777777" w:rsidTr="0080657B">
        <w:tc>
          <w:tcPr>
            <w:tcW w:w="842" w:type="dxa"/>
            <w:tcBorders>
              <w:bottom w:val="single" w:sz="18" w:space="0" w:color="auto"/>
            </w:tcBorders>
          </w:tcPr>
          <w:p w14:paraId="3FCE8007" w14:textId="77777777" w:rsidR="004345EC" w:rsidRDefault="004345EC">
            <w:pPr>
              <w:rPr>
                <w:b/>
                <w:sz w:val="18"/>
                <w:szCs w:val="18"/>
              </w:rPr>
            </w:pPr>
          </w:p>
        </w:tc>
        <w:tc>
          <w:tcPr>
            <w:tcW w:w="1366" w:type="dxa"/>
            <w:gridSpan w:val="2"/>
            <w:tcBorders>
              <w:top w:val="single" w:sz="12" w:space="0" w:color="auto"/>
              <w:bottom w:val="single" w:sz="18" w:space="0" w:color="auto"/>
            </w:tcBorders>
          </w:tcPr>
          <w:p w14:paraId="70127417" w14:textId="77777777" w:rsidR="004345EC" w:rsidRDefault="004345EC">
            <w:pPr>
              <w:rPr>
                <w:b/>
                <w:sz w:val="18"/>
                <w:szCs w:val="18"/>
              </w:rPr>
            </w:pPr>
          </w:p>
        </w:tc>
        <w:tc>
          <w:tcPr>
            <w:tcW w:w="2604" w:type="dxa"/>
            <w:gridSpan w:val="3"/>
            <w:tcBorders>
              <w:bottom w:val="single" w:sz="18" w:space="0" w:color="auto"/>
            </w:tcBorders>
          </w:tcPr>
          <w:p w14:paraId="0EFC979C" w14:textId="77777777" w:rsidR="004345EC" w:rsidRDefault="004345EC">
            <w:pPr>
              <w:rPr>
                <w:b/>
                <w:sz w:val="18"/>
                <w:szCs w:val="18"/>
              </w:rPr>
            </w:pPr>
          </w:p>
        </w:tc>
        <w:tc>
          <w:tcPr>
            <w:tcW w:w="1533" w:type="dxa"/>
            <w:gridSpan w:val="2"/>
            <w:tcBorders>
              <w:bottom w:val="single" w:sz="18" w:space="0" w:color="auto"/>
            </w:tcBorders>
          </w:tcPr>
          <w:p w14:paraId="0B50FBE4" w14:textId="77777777" w:rsidR="004345EC" w:rsidRDefault="004345EC">
            <w:pPr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tcBorders>
              <w:bottom w:val="single" w:sz="18" w:space="0" w:color="auto"/>
            </w:tcBorders>
          </w:tcPr>
          <w:p w14:paraId="3CDC007E" w14:textId="77777777" w:rsidR="004345EC" w:rsidRDefault="004345EC"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 w14:paraId="5E96D9D0" w14:textId="77777777" w:rsidR="004345EC" w:rsidRDefault="004345EC"/>
    <w:p w14:paraId="153D83D9" w14:textId="3CA70EC8" w:rsidR="000B6A44" w:rsidRDefault="000B6A44" w:rsidP="000B6A44">
      <w:pPr>
        <w:snapToGrid w:val="0"/>
        <w:spacing w:line="360" w:lineRule="auto"/>
        <w:outlineLvl w:val="0"/>
        <w:rPr>
          <w:b/>
          <w:sz w:val="24"/>
        </w:rPr>
      </w:pPr>
      <w:r w:rsidRPr="000B6A44">
        <w:rPr>
          <w:rFonts w:hint="eastAsia"/>
          <w:b/>
          <w:sz w:val="24"/>
        </w:rPr>
        <w:t>引</w:t>
      </w:r>
      <w:commentRangeStart w:id="1"/>
      <w:r w:rsidRPr="000B6A44">
        <w:rPr>
          <w:rFonts w:hint="eastAsia"/>
          <w:b/>
          <w:sz w:val="24"/>
        </w:rPr>
        <w:t>言</w:t>
      </w:r>
      <w:commentRangeEnd w:id="1"/>
      <w:r w:rsidR="00065EFC">
        <w:rPr>
          <w:rStyle w:val="ac"/>
        </w:rPr>
        <w:commentReference w:id="1"/>
      </w:r>
    </w:p>
    <w:p w14:paraId="3358522E" w14:textId="21646B99" w:rsidR="000B6A44" w:rsidRDefault="00F15714" w:rsidP="00951760">
      <w:pPr>
        <w:snapToGrid w:val="0"/>
        <w:spacing w:line="360" w:lineRule="auto"/>
        <w:ind w:firstLineChars="200" w:firstLine="420"/>
      </w:pPr>
      <w:r>
        <w:rPr>
          <w:rFonts w:hint="eastAsia"/>
        </w:rPr>
        <w:t>题目简介，</w:t>
      </w:r>
      <w:r>
        <w:rPr>
          <w:rFonts w:hint="eastAsia"/>
        </w:rPr>
        <w:t>3-5</w:t>
      </w:r>
      <w:r>
        <w:rPr>
          <w:rFonts w:hint="eastAsia"/>
        </w:rPr>
        <w:t>行文字，重点介绍提出开发这个</w:t>
      </w:r>
      <w:r w:rsidR="00345425">
        <w:rPr>
          <w:rFonts w:hint="eastAsia"/>
        </w:rPr>
        <w:t>App</w:t>
      </w:r>
      <w:r w:rsidR="00D94F9B">
        <w:rPr>
          <w:rFonts w:hint="eastAsia"/>
        </w:rPr>
        <w:t>的动机、</w:t>
      </w:r>
      <w:r w:rsidR="00670436">
        <w:rPr>
          <w:rFonts w:hint="eastAsia"/>
        </w:rPr>
        <w:t>作用、及其</w:t>
      </w:r>
      <w:r>
        <w:rPr>
          <w:rFonts w:hint="eastAsia"/>
        </w:rPr>
        <w:t>新意（一定要思考并提出创新点</w:t>
      </w:r>
      <w:commentRangeStart w:id="2"/>
      <w:r>
        <w:rPr>
          <w:rFonts w:hint="eastAsia"/>
        </w:rPr>
        <w:t>来</w:t>
      </w:r>
      <w:commentRangeEnd w:id="2"/>
      <w:r w:rsidR="00BD1F51">
        <w:rPr>
          <w:rStyle w:val="ac"/>
        </w:rPr>
        <w:commentReference w:id="2"/>
      </w:r>
      <w:r>
        <w:rPr>
          <w:rFonts w:hint="eastAsia"/>
        </w:rPr>
        <w:t>）。</w:t>
      </w:r>
    </w:p>
    <w:p w14:paraId="64FAA1E1" w14:textId="3F61D5FC" w:rsidR="00F50DCF" w:rsidRPr="000B6A44" w:rsidRDefault="00F50DCF" w:rsidP="00951760">
      <w:pPr>
        <w:snapToGrid w:val="0"/>
        <w:spacing w:line="360" w:lineRule="auto"/>
        <w:ind w:firstLineChars="200" w:firstLine="420"/>
      </w:pPr>
      <w:r>
        <w:rPr>
          <w:rFonts w:hint="eastAsia"/>
        </w:rPr>
        <w:t>另一起段，介绍你所要建模的</w:t>
      </w:r>
      <w:r>
        <w:rPr>
          <w:rFonts w:hint="eastAsia"/>
        </w:rPr>
        <w:t>2-3</w:t>
      </w:r>
      <w:r>
        <w:rPr>
          <w:rFonts w:hint="eastAsia"/>
        </w:rPr>
        <w:t>个功能点，每一个点用一句话描述。本段也要有</w:t>
      </w:r>
      <w:r>
        <w:rPr>
          <w:rFonts w:hint="eastAsia"/>
        </w:rPr>
        <w:t>2-3</w:t>
      </w:r>
      <w:r>
        <w:rPr>
          <w:rFonts w:hint="eastAsia"/>
        </w:rPr>
        <w:t>句话。</w:t>
      </w:r>
    </w:p>
    <w:p w14:paraId="047F8E78" w14:textId="5DB9645C" w:rsidR="006932D2" w:rsidRPr="00C404F4" w:rsidRDefault="000B6A44" w:rsidP="00EC450D">
      <w:pPr>
        <w:snapToGrid w:val="0"/>
        <w:spacing w:line="360" w:lineRule="auto"/>
        <w:outlineLvl w:val="0"/>
        <w:rPr>
          <w:b/>
        </w:rPr>
      </w:pPr>
      <w:r>
        <w:rPr>
          <w:rFonts w:hint="eastAsia"/>
          <w:b/>
          <w:sz w:val="24"/>
        </w:rPr>
        <w:t>一、</w:t>
      </w:r>
      <w:r w:rsidR="005E37F1">
        <w:rPr>
          <w:rFonts w:hint="eastAsia"/>
          <w:b/>
          <w:sz w:val="24"/>
        </w:rPr>
        <w:t>代码实现</w:t>
      </w:r>
    </w:p>
    <w:p w14:paraId="2C8955C8" w14:textId="12DE3EFD" w:rsidR="006932D2" w:rsidRDefault="008B1328" w:rsidP="00684469">
      <w:pPr>
        <w:pStyle w:val="a9"/>
        <w:numPr>
          <w:ilvl w:val="0"/>
          <w:numId w:val="6"/>
        </w:numPr>
        <w:snapToGrid w:val="0"/>
        <w:spacing w:line="360" w:lineRule="auto"/>
        <w:ind w:firstLineChars="0"/>
        <w:rPr>
          <w:b/>
        </w:rPr>
      </w:pPr>
      <w:r w:rsidRPr="00356568">
        <w:rPr>
          <w:rFonts w:hint="eastAsia"/>
          <w:b/>
        </w:rPr>
        <w:t>Activity</w:t>
      </w:r>
      <w:r w:rsidR="008F72CF" w:rsidRPr="00356568">
        <w:rPr>
          <w:rFonts w:hint="eastAsia"/>
          <w:b/>
        </w:rPr>
        <w:t>实现</w:t>
      </w:r>
    </w:p>
    <w:p w14:paraId="781F2456" w14:textId="70A18F65" w:rsidR="00A241FB" w:rsidRPr="00A94E9D" w:rsidRDefault="00A94E9D" w:rsidP="00265CDB">
      <w:pPr>
        <w:snapToGrid w:val="0"/>
        <w:ind w:firstLineChars="200" w:firstLine="420"/>
        <w:rPr>
          <w:rFonts w:ascii="Courier New" w:hAnsi="Courier New" w:cs="Courier New"/>
        </w:rPr>
      </w:pPr>
      <w:bookmarkStart w:id="3" w:name="OLE_LINK7"/>
      <w:r>
        <w:rPr>
          <w:rFonts w:ascii="Courier New" w:hAnsi="Courier New" w:cs="Courier New" w:hint="eastAsia"/>
        </w:rPr>
        <w:t xml:space="preserve">// </w:t>
      </w:r>
      <w:r w:rsidR="002D585D" w:rsidRPr="00A94E9D">
        <w:rPr>
          <w:rFonts w:ascii="Courier New" w:hAnsi="Courier New" w:cs="Courier New" w:hint="eastAsia"/>
        </w:rPr>
        <w:t>https://github.com/android-labs-</w:t>
      </w:r>
      <w:commentRangeStart w:id="4"/>
      <w:r w:rsidR="002D585D" w:rsidRPr="00A94E9D">
        <w:rPr>
          <w:rFonts w:ascii="Courier New" w:hAnsi="Courier New" w:cs="Courier New" w:hint="eastAsia"/>
        </w:rPr>
        <w:t>2019</w:t>
      </w:r>
      <w:commentRangeEnd w:id="4"/>
      <w:r w:rsidR="00D72E65" w:rsidRPr="00A94E9D">
        <w:rPr>
          <w:rFonts w:ascii="Courier New" w:hAnsi="Courier New" w:cs="Courier New"/>
        </w:rPr>
        <w:commentReference w:id="4"/>
      </w:r>
      <w:r w:rsidR="002D585D" w:rsidRPr="00A94E9D">
        <w:rPr>
          <w:rFonts w:ascii="Courier New" w:hAnsi="Courier New" w:cs="Courier New" w:hint="eastAsia"/>
        </w:rPr>
        <w:t>/</w:t>
      </w:r>
      <w:r w:rsidR="002D585D" w:rsidRPr="00A94E9D">
        <w:rPr>
          <w:rFonts w:ascii="Courier New" w:hAnsi="Courier New" w:cs="Courier New"/>
        </w:rPr>
        <w:t>…</w:t>
      </w:r>
    </w:p>
    <w:bookmarkEnd w:id="3"/>
    <w:p w14:paraId="17F2D40D" w14:textId="40077AFC" w:rsidR="008B1328" w:rsidRPr="00BF505F" w:rsidRDefault="00F55EB8" w:rsidP="00F74D42">
      <w:pPr>
        <w:snapToGrid w:val="0"/>
        <w:ind w:firstLineChars="200" w:firstLine="420"/>
        <w:rPr>
          <w:rFonts w:ascii="Courier New" w:hAnsi="Courier New" w:cs="Courier New"/>
        </w:rPr>
      </w:pPr>
      <w:r w:rsidRPr="00BF505F">
        <w:rPr>
          <w:rFonts w:ascii="Courier New" w:hAnsi="Courier New" w:cs="Courier New"/>
        </w:rPr>
        <w:t>代码</w:t>
      </w:r>
      <w:r w:rsidR="00E536B1">
        <w:rPr>
          <w:rFonts w:ascii="Courier New" w:hAnsi="Courier New" w:cs="Courier New" w:hint="eastAsia"/>
        </w:rPr>
        <w:t>1</w:t>
      </w:r>
      <w:r w:rsidR="0057102A">
        <w:rPr>
          <w:rFonts w:ascii="Courier New" w:hAnsi="Courier New" w:cs="Courier New" w:hint="eastAsia"/>
        </w:rPr>
        <w:t>：</w:t>
      </w:r>
      <w:r w:rsidR="00233324" w:rsidRPr="00BF505F">
        <w:rPr>
          <w:rFonts w:ascii="Courier New" w:hAnsi="Courier New" w:cs="Courier New"/>
        </w:rPr>
        <w:t>中间</w:t>
      </w:r>
      <w:r w:rsidRPr="00BF505F">
        <w:rPr>
          <w:rFonts w:ascii="Courier New" w:hAnsi="Courier New" w:cs="Courier New"/>
        </w:rPr>
        <w:t>行</w:t>
      </w:r>
      <w:r w:rsidR="007770B9" w:rsidRPr="00BF505F">
        <w:rPr>
          <w:rFonts w:ascii="Courier New" w:hAnsi="Courier New" w:cs="Courier New"/>
        </w:rPr>
        <w:t xml:space="preserve"> public </w:t>
      </w:r>
      <w:commentRangeStart w:id="5"/>
      <w:r w:rsidR="007770B9" w:rsidRPr="00BF505F">
        <w:rPr>
          <w:rFonts w:ascii="Courier New" w:hAnsi="Courier New" w:cs="Courier New"/>
        </w:rPr>
        <w:t>class</w:t>
      </w:r>
      <w:commentRangeEnd w:id="5"/>
      <w:r w:rsidR="00CA213A">
        <w:rPr>
          <w:rStyle w:val="ac"/>
        </w:rPr>
        <w:commentReference w:id="5"/>
      </w:r>
    </w:p>
    <w:p w14:paraId="6A0C7E8F" w14:textId="75D3448E" w:rsidR="00F55EB8" w:rsidRPr="00BF505F" w:rsidRDefault="00F55EB8" w:rsidP="00BF505F">
      <w:pPr>
        <w:snapToGrid w:val="0"/>
        <w:ind w:firstLineChars="200" w:firstLine="420"/>
        <w:rPr>
          <w:rFonts w:ascii="Courier New" w:hAnsi="Courier New" w:cs="Courier New"/>
        </w:rPr>
      </w:pPr>
      <w:r w:rsidRPr="00BF505F">
        <w:rPr>
          <w:rFonts w:ascii="Courier New" w:hAnsi="Courier New" w:cs="Courier New"/>
        </w:rPr>
        <w:t>代码</w:t>
      </w:r>
      <w:r w:rsidR="00E536B1">
        <w:rPr>
          <w:rFonts w:ascii="Courier New" w:hAnsi="Courier New" w:cs="Courier New" w:hint="eastAsia"/>
        </w:rPr>
        <w:t>1</w:t>
      </w:r>
      <w:r w:rsidR="0057102A">
        <w:rPr>
          <w:rFonts w:ascii="Courier New" w:hAnsi="Courier New" w:cs="Courier New" w:hint="eastAsia"/>
        </w:rPr>
        <w:t>：</w:t>
      </w:r>
      <w:bookmarkStart w:id="6" w:name="OLE_LINK8"/>
      <w:r w:rsidRPr="00BF505F">
        <w:rPr>
          <w:rFonts w:ascii="Courier New" w:hAnsi="Courier New" w:cs="Courier New"/>
        </w:rPr>
        <w:t>中间</w:t>
      </w:r>
      <w:bookmarkEnd w:id="6"/>
      <w:r w:rsidRPr="00BF505F">
        <w:rPr>
          <w:rFonts w:ascii="Courier New" w:hAnsi="Courier New" w:cs="Courier New"/>
        </w:rPr>
        <w:t>行</w:t>
      </w:r>
      <w:r w:rsidR="007770B9" w:rsidRPr="00BF505F">
        <w:rPr>
          <w:rFonts w:ascii="Courier New" w:hAnsi="Courier New" w:cs="Courier New"/>
        </w:rPr>
        <w:t xml:space="preserve"> if else</w:t>
      </w:r>
    </w:p>
    <w:p w14:paraId="5D55EA2D" w14:textId="47DC9F2C" w:rsidR="00F55EB8" w:rsidRPr="00BF505F" w:rsidRDefault="00F55EB8" w:rsidP="00411F8F">
      <w:pPr>
        <w:snapToGrid w:val="0"/>
        <w:spacing w:afterLines="50" w:after="156"/>
        <w:ind w:firstLineChars="200" w:firstLine="420"/>
        <w:rPr>
          <w:rFonts w:ascii="Courier New" w:hAnsi="Courier New" w:cs="Courier New"/>
        </w:rPr>
      </w:pPr>
      <w:r w:rsidRPr="00BF505F">
        <w:rPr>
          <w:rFonts w:ascii="Courier New" w:hAnsi="Courier New" w:cs="Courier New"/>
        </w:rPr>
        <w:t>代码</w:t>
      </w:r>
      <w:r w:rsidR="00E536B1">
        <w:rPr>
          <w:rFonts w:ascii="Courier New" w:hAnsi="Courier New" w:cs="Courier New" w:hint="eastAsia"/>
        </w:rPr>
        <w:t>1</w:t>
      </w:r>
      <w:r w:rsidR="0057102A">
        <w:rPr>
          <w:rFonts w:ascii="Courier New" w:hAnsi="Courier New" w:cs="Courier New" w:hint="eastAsia"/>
        </w:rPr>
        <w:t>：</w:t>
      </w:r>
      <w:r w:rsidRPr="00BF505F">
        <w:rPr>
          <w:rFonts w:ascii="Courier New" w:hAnsi="Courier New" w:cs="Courier New"/>
        </w:rPr>
        <w:t>最后一行</w:t>
      </w:r>
      <w:r w:rsidR="007770B9" w:rsidRPr="00BF505F">
        <w:rPr>
          <w:rFonts w:ascii="Courier New" w:hAnsi="Courier New" w:cs="Courier New"/>
        </w:rPr>
        <w:t xml:space="preserve"> }</w:t>
      </w:r>
    </w:p>
    <w:p w14:paraId="14FE8D76" w14:textId="2148A7BD" w:rsidR="00F55EB8" w:rsidRDefault="00F8177D" w:rsidP="00951760">
      <w:pPr>
        <w:snapToGrid w:val="0"/>
        <w:spacing w:line="360" w:lineRule="auto"/>
        <w:ind w:firstLineChars="200" w:firstLine="420"/>
      </w:pPr>
      <w:r>
        <w:rPr>
          <w:rFonts w:hint="eastAsia"/>
        </w:rPr>
        <w:t>用一小段话，解释你的代码。</w:t>
      </w:r>
    </w:p>
    <w:p w14:paraId="02374ADA" w14:textId="77777777" w:rsidR="009B517C" w:rsidRPr="00A94E9D" w:rsidRDefault="009B517C" w:rsidP="009B517C">
      <w:pPr>
        <w:snapToGrid w:val="0"/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// </w:t>
      </w:r>
      <w:r w:rsidRPr="00A94E9D">
        <w:rPr>
          <w:rFonts w:ascii="Courier New" w:hAnsi="Courier New" w:cs="Courier New" w:hint="eastAsia"/>
        </w:rPr>
        <w:t>https://github.com/android-labs-</w:t>
      </w:r>
      <w:commentRangeStart w:id="7"/>
      <w:r w:rsidRPr="00A94E9D">
        <w:rPr>
          <w:rFonts w:ascii="Courier New" w:hAnsi="Courier New" w:cs="Courier New" w:hint="eastAsia"/>
        </w:rPr>
        <w:t>2019</w:t>
      </w:r>
      <w:commentRangeEnd w:id="7"/>
      <w:r w:rsidRPr="00A94E9D">
        <w:rPr>
          <w:rFonts w:ascii="Courier New" w:hAnsi="Courier New" w:cs="Courier New"/>
        </w:rPr>
        <w:commentReference w:id="7"/>
      </w:r>
      <w:r w:rsidRPr="00A94E9D">
        <w:rPr>
          <w:rFonts w:ascii="Courier New" w:hAnsi="Courier New" w:cs="Courier New" w:hint="eastAsia"/>
        </w:rPr>
        <w:t>/</w:t>
      </w:r>
      <w:r w:rsidRPr="00A94E9D">
        <w:rPr>
          <w:rFonts w:ascii="Courier New" w:hAnsi="Courier New" w:cs="Courier New"/>
        </w:rPr>
        <w:t>…</w:t>
      </w:r>
    </w:p>
    <w:p w14:paraId="3D87F1FE" w14:textId="515E7365" w:rsidR="008C1652" w:rsidRPr="00BF505F" w:rsidRDefault="008C1652" w:rsidP="00F74D42">
      <w:pPr>
        <w:snapToGrid w:val="0"/>
        <w:ind w:firstLineChars="200" w:firstLine="420"/>
        <w:rPr>
          <w:rFonts w:ascii="Courier New" w:hAnsi="Courier New" w:cs="Courier New"/>
        </w:rPr>
      </w:pPr>
      <w:r w:rsidRPr="00BF505F">
        <w:rPr>
          <w:rFonts w:ascii="Courier New" w:hAnsi="Courier New" w:cs="Courier New"/>
        </w:rPr>
        <w:t>代码</w:t>
      </w:r>
      <w:r w:rsidR="00FE334A"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  <w:r w:rsidR="00233324" w:rsidRPr="00BF505F">
        <w:rPr>
          <w:rFonts w:ascii="Courier New" w:hAnsi="Courier New" w:cs="Courier New"/>
        </w:rPr>
        <w:t>中间</w:t>
      </w:r>
      <w:r w:rsidRPr="00BF505F">
        <w:rPr>
          <w:rFonts w:ascii="Courier New" w:hAnsi="Courier New" w:cs="Courier New"/>
        </w:rPr>
        <w:t>行</w:t>
      </w:r>
      <w:r w:rsidRPr="00BF505F">
        <w:rPr>
          <w:rFonts w:ascii="Courier New" w:hAnsi="Courier New" w:cs="Courier New"/>
        </w:rPr>
        <w:t xml:space="preserve"> public </w:t>
      </w:r>
      <w:commentRangeStart w:id="8"/>
      <w:r w:rsidRPr="00BF505F">
        <w:rPr>
          <w:rFonts w:ascii="Courier New" w:hAnsi="Courier New" w:cs="Courier New"/>
        </w:rPr>
        <w:t>class</w:t>
      </w:r>
      <w:commentRangeEnd w:id="8"/>
      <w:r>
        <w:rPr>
          <w:rStyle w:val="ac"/>
        </w:rPr>
        <w:commentReference w:id="8"/>
      </w:r>
    </w:p>
    <w:p w14:paraId="235B7AB6" w14:textId="7A4E5E71" w:rsidR="008C1652" w:rsidRPr="00BF505F" w:rsidRDefault="008C1652" w:rsidP="008C1652">
      <w:pPr>
        <w:snapToGrid w:val="0"/>
        <w:ind w:firstLineChars="200" w:firstLine="420"/>
        <w:rPr>
          <w:rFonts w:ascii="Courier New" w:hAnsi="Courier New" w:cs="Courier New"/>
        </w:rPr>
      </w:pPr>
      <w:r w:rsidRPr="00BF505F">
        <w:rPr>
          <w:rFonts w:ascii="Courier New" w:hAnsi="Courier New" w:cs="Courier New"/>
        </w:rPr>
        <w:t>代码</w:t>
      </w:r>
      <w:r w:rsidR="00FE334A"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  <w:r w:rsidRPr="00BF505F">
        <w:rPr>
          <w:rFonts w:ascii="Courier New" w:hAnsi="Courier New" w:cs="Courier New"/>
        </w:rPr>
        <w:t>中间行</w:t>
      </w:r>
      <w:r w:rsidRPr="00BF505F">
        <w:rPr>
          <w:rFonts w:ascii="Courier New" w:hAnsi="Courier New" w:cs="Courier New"/>
        </w:rPr>
        <w:t xml:space="preserve"> if else</w:t>
      </w:r>
    </w:p>
    <w:p w14:paraId="077F5F01" w14:textId="6A7B1A80" w:rsidR="008C1652" w:rsidRPr="00BF505F" w:rsidRDefault="008C1652" w:rsidP="00411F8F">
      <w:pPr>
        <w:snapToGrid w:val="0"/>
        <w:spacing w:afterLines="50" w:after="156"/>
        <w:ind w:firstLineChars="200" w:firstLine="420"/>
        <w:rPr>
          <w:rFonts w:ascii="Courier New" w:hAnsi="Courier New" w:cs="Courier New"/>
        </w:rPr>
      </w:pPr>
      <w:r w:rsidRPr="00BF505F">
        <w:rPr>
          <w:rFonts w:ascii="Courier New" w:hAnsi="Courier New" w:cs="Courier New"/>
        </w:rPr>
        <w:t>代码</w:t>
      </w:r>
      <w:r w:rsidR="00FE334A"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  <w:r w:rsidRPr="00BF505F">
        <w:rPr>
          <w:rFonts w:ascii="Courier New" w:hAnsi="Courier New" w:cs="Courier New"/>
        </w:rPr>
        <w:t>最后一行</w:t>
      </w:r>
      <w:r w:rsidRPr="00BF505F">
        <w:rPr>
          <w:rFonts w:ascii="Courier New" w:hAnsi="Courier New" w:cs="Courier New"/>
        </w:rPr>
        <w:t xml:space="preserve"> }</w:t>
      </w:r>
    </w:p>
    <w:p w14:paraId="6D53A904" w14:textId="3801935B" w:rsidR="008C1652" w:rsidRDefault="00952028" w:rsidP="00951760">
      <w:pPr>
        <w:snapToGrid w:val="0"/>
        <w:spacing w:line="360" w:lineRule="auto"/>
        <w:ind w:firstLineChars="200" w:firstLine="420"/>
      </w:pPr>
      <w:r>
        <w:rPr>
          <w:rFonts w:hint="eastAsia"/>
        </w:rPr>
        <w:t>用一小段话，解释你的代码。</w:t>
      </w:r>
    </w:p>
    <w:p w14:paraId="59BDC865" w14:textId="44CF0EDD" w:rsidR="008B1328" w:rsidRPr="00356568" w:rsidRDefault="008B1328" w:rsidP="00684469">
      <w:pPr>
        <w:pStyle w:val="a9"/>
        <w:numPr>
          <w:ilvl w:val="0"/>
          <w:numId w:val="6"/>
        </w:numPr>
        <w:snapToGrid w:val="0"/>
        <w:spacing w:line="360" w:lineRule="auto"/>
        <w:ind w:firstLineChars="0"/>
        <w:rPr>
          <w:b/>
        </w:rPr>
      </w:pPr>
      <w:r w:rsidRPr="00356568">
        <w:rPr>
          <w:rFonts w:hint="eastAsia"/>
          <w:b/>
        </w:rPr>
        <w:t>界面设计</w:t>
      </w:r>
    </w:p>
    <w:p w14:paraId="14286A89" w14:textId="2A9FA094" w:rsidR="0017392C" w:rsidRDefault="009515D0" w:rsidP="00951760">
      <w:pPr>
        <w:snapToGrid w:val="0"/>
        <w:spacing w:line="360" w:lineRule="auto"/>
        <w:ind w:firstLineChars="200" w:firstLine="420"/>
      </w:pPr>
      <w:r>
        <w:rPr>
          <w:rFonts w:hint="eastAsia"/>
        </w:rPr>
        <w:t>同上。</w:t>
      </w:r>
      <w:r w:rsidR="005317D1">
        <w:rPr>
          <w:rFonts w:hint="eastAsia"/>
        </w:rPr>
        <w:t>先展示代码，再解释代码。</w:t>
      </w:r>
    </w:p>
    <w:p w14:paraId="6D8BC70F" w14:textId="693992A7" w:rsidR="0017392C" w:rsidRPr="00356568" w:rsidRDefault="00684469" w:rsidP="00684469">
      <w:pPr>
        <w:pStyle w:val="a9"/>
        <w:numPr>
          <w:ilvl w:val="0"/>
          <w:numId w:val="6"/>
        </w:numPr>
        <w:snapToGrid w:val="0"/>
        <w:spacing w:line="360" w:lineRule="auto"/>
        <w:ind w:firstLineChars="0"/>
        <w:rPr>
          <w:b/>
        </w:rPr>
      </w:pPr>
      <w:r w:rsidRPr="00356568">
        <w:rPr>
          <w:rFonts w:hint="eastAsia"/>
          <w:b/>
        </w:rPr>
        <w:t>存储</w:t>
      </w:r>
      <w:r w:rsidR="001D40D5" w:rsidRPr="00356568">
        <w:rPr>
          <w:rFonts w:hint="eastAsia"/>
          <w:b/>
        </w:rPr>
        <w:t>实现</w:t>
      </w:r>
    </w:p>
    <w:p w14:paraId="67FE3E4C" w14:textId="324C4A68" w:rsidR="00684469" w:rsidRDefault="0019606D" w:rsidP="00957D7B">
      <w:pPr>
        <w:snapToGrid w:val="0"/>
        <w:spacing w:line="360" w:lineRule="auto"/>
        <w:ind w:firstLineChars="200" w:firstLine="420"/>
      </w:pPr>
      <w:r>
        <w:rPr>
          <w:rFonts w:hint="eastAsia"/>
        </w:rPr>
        <w:t>同上。先展示代码，再解释代码。</w:t>
      </w:r>
    </w:p>
    <w:p w14:paraId="7745CEB9" w14:textId="267BF3BE" w:rsidR="00684469" w:rsidRPr="00356568" w:rsidRDefault="00957D7B" w:rsidP="00CC60A9">
      <w:pPr>
        <w:pStyle w:val="a9"/>
        <w:numPr>
          <w:ilvl w:val="0"/>
          <w:numId w:val="6"/>
        </w:numPr>
        <w:snapToGrid w:val="0"/>
        <w:spacing w:line="360" w:lineRule="auto"/>
        <w:ind w:firstLineChars="0"/>
        <w:rPr>
          <w:b/>
        </w:rPr>
      </w:pPr>
      <w:r w:rsidRPr="00356568">
        <w:rPr>
          <w:rFonts w:hint="eastAsia"/>
          <w:b/>
        </w:rPr>
        <w:t>网络</w:t>
      </w:r>
      <w:r w:rsidR="001D40D5" w:rsidRPr="00356568">
        <w:rPr>
          <w:rFonts w:hint="eastAsia"/>
          <w:b/>
        </w:rPr>
        <w:t>实现</w:t>
      </w:r>
    </w:p>
    <w:p w14:paraId="6234B3E7" w14:textId="33CF3A65" w:rsidR="00957D7B" w:rsidRDefault="0019606D" w:rsidP="00957D7B">
      <w:pPr>
        <w:snapToGrid w:val="0"/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同上。先展示代码，再解释代码。</w:t>
      </w:r>
    </w:p>
    <w:p w14:paraId="115BA22F" w14:textId="66AB2008" w:rsidR="00CB25CE" w:rsidRPr="00CB25CE" w:rsidRDefault="00CB25CE" w:rsidP="00CB25CE">
      <w:pPr>
        <w:pStyle w:val="a9"/>
        <w:numPr>
          <w:ilvl w:val="0"/>
          <w:numId w:val="6"/>
        </w:numPr>
        <w:snapToGrid w:val="0"/>
        <w:spacing w:line="360" w:lineRule="auto"/>
        <w:ind w:firstLineChars="0"/>
        <w:rPr>
          <w:rFonts w:hint="eastAsia"/>
          <w:b/>
        </w:rPr>
      </w:pPr>
      <w:r w:rsidRPr="00CB25CE">
        <w:rPr>
          <w:rFonts w:hint="eastAsia"/>
          <w:b/>
        </w:rPr>
        <w:t>设备编程</w:t>
      </w:r>
    </w:p>
    <w:p w14:paraId="4DF8B237" w14:textId="77777777" w:rsidR="00CB25CE" w:rsidRDefault="00CB25CE" w:rsidP="00957D7B">
      <w:pPr>
        <w:snapToGrid w:val="0"/>
        <w:spacing w:line="360" w:lineRule="auto"/>
        <w:ind w:firstLineChars="200" w:firstLine="420"/>
      </w:pPr>
    </w:p>
    <w:p w14:paraId="4863E712" w14:textId="4A82C75C" w:rsidR="00EB6DE6" w:rsidRDefault="00B641E4" w:rsidP="00E04C0D">
      <w:pPr>
        <w:snapToGrid w:val="0"/>
        <w:spacing w:line="360" w:lineRule="auto"/>
        <w:outlineLvl w:val="0"/>
        <w:rPr>
          <w:rFonts w:hint="eastAsia"/>
          <w:b/>
          <w:sz w:val="24"/>
        </w:rPr>
      </w:pPr>
      <w:r w:rsidRPr="00B641E4">
        <w:rPr>
          <w:rFonts w:hint="eastAsia"/>
          <w:b/>
          <w:sz w:val="24"/>
        </w:rPr>
        <w:t>二、</w:t>
      </w:r>
      <w:r w:rsidR="003C5E7E">
        <w:rPr>
          <w:rFonts w:hint="eastAsia"/>
          <w:b/>
          <w:sz w:val="24"/>
        </w:rPr>
        <w:t>运行结果</w:t>
      </w:r>
      <w:r w:rsidR="0017392C">
        <w:rPr>
          <w:rFonts w:hint="eastAsia"/>
          <w:b/>
          <w:sz w:val="24"/>
        </w:rPr>
        <w:t>截图</w:t>
      </w:r>
    </w:p>
    <w:p w14:paraId="0C87A5AF" w14:textId="6851FB36" w:rsidR="00E27F0E" w:rsidRPr="00CB25CE" w:rsidRDefault="00E27F0E" w:rsidP="00CB25CE">
      <w:pPr>
        <w:pStyle w:val="a9"/>
        <w:numPr>
          <w:ilvl w:val="0"/>
          <w:numId w:val="12"/>
        </w:numPr>
        <w:snapToGrid w:val="0"/>
        <w:spacing w:line="360" w:lineRule="auto"/>
        <w:ind w:firstLineChars="0"/>
        <w:rPr>
          <w:b/>
        </w:rPr>
      </w:pPr>
      <w:r w:rsidRPr="00CB25CE">
        <w:rPr>
          <w:rFonts w:hint="eastAsia"/>
          <w:b/>
        </w:rPr>
        <w:t>首页</w:t>
      </w:r>
      <w:r w:rsidR="0094047D" w:rsidRPr="00CB25CE">
        <w:rPr>
          <w:rFonts w:hint="eastAsia"/>
          <w:b/>
        </w:rPr>
        <w:t>（？？功能）</w:t>
      </w:r>
    </w:p>
    <w:p w14:paraId="12D7E90E" w14:textId="77777777" w:rsidR="007D5EE8" w:rsidRDefault="007D5EE8" w:rsidP="00D16161">
      <w:pPr>
        <w:spacing w:line="360" w:lineRule="auto"/>
        <w:ind w:left="360"/>
        <w:jc w:val="center"/>
        <w:rPr>
          <w:b/>
        </w:rPr>
      </w:pPr>
      <w:bookmarkStart w:id="9" w:name="OLE_LINK2"/>
    </w:p>
    <w:p w14:paraId="026A00A5" w14:textId="11F55135" w:rsidR="00D16161" w:rsidRDefault="00D16161" w:rsidP="00956611">
      <w:pPr>
        <w:pStyle w:val="a9"/>
        <w:numPr>
          <w:ilvl w:val="0"/>
          <w:numId w:val="5"/>
        </w:numPr>
        <w:spacing w:line="360" w:lineRule="auto"/>
        <w:ind w:firstLineChars="0"/>
        <w:jc w:val="center"/>
      </w:pPr>
      <w:r>
        <w:rPr>
          <w:rFonts w:hint="eastAsia"/>
        </w:rPr>
        <w:t>？？</w:t>
      </w:r>
      <w:r w:rsidR="00D8520F">
        <w:rPr>
          <w:rFonts w:hint="eastAsia"/>
        </w:rPr>
        <w:t>截</w:t>
      </w:r>
      <w:r>
        <w:rPr>
          <w:rFonts w:hint="eastAsia"/>
        </w:rPr>
        <w:t>图</w:t>
      </w:r>
    </w:p>
    <w:p w14:paraId="299171AA" w14:textId="5458F259" w:rsidR="009A426E" w:rsidRDefault="009A426E" w:rsidP="008F4B96">
      <w:pPr>
        <w:snapToGrid w:val="0"/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用一段话描述</w:t>
      </w:r>
      <w:bookmarkStart w:id="10" w:name="OLE_LINK6"/>
      <w:r w:rsidR="001962CE">
        <w:rPr>
          <w:rFonts w:hint="eastAsia"/>
        </w:rPr>
        <w:t>这个截</w:t>
      </w:r>
      <w:r>
        <w:rPr>
          <w:rFonts w:hint="eastAsia"/>
        </w:rPr>
        <w:t>图</w:t>
      </w:r>
      <w:bookmarkEnd w:id="10"/>
      <w:r>
        <w:rPr>
          <w:rFonts w:hint="eastAsia"/>
        </w:rPr>
        <w:t>，至少</w:t>
      </w:r>
      <w:r>
        <w:rPr>
          <w:rFonts w:hint="eastAsia"/>
        </w:rPr>
        <w:t>3</w:t>
      </w:r>
      <w:r>
        <w:rPr>
          <w:rFonts w:hint="eastAsia"/>
        </w:rPr>
        <w:t>行文字。</w:t>
      </w:r>
    </w:p>
    <w:p w14:paraId="682B5353" w14:textId="2C1F4612" w:rsidR="0094047D" w:rsidRPr="00CB25CE" w:rsidRDefault="0094047D" w:rsidP="00CB25CE">
      <w:pPr>
        <w:pStyle w:val="a9"/>
        <w:numPr>
          <w:ilvl w:val="0"/>
          <w:numId w:val="12"/>
        </w:numPr>
        <w:snapToGrid w:val="0"/>
        <w:spacing w:line="360" w:lineRule="auto"/>
        <w:ind w:firstLineChars="0"/>
        <w:rPr>
          <w:b/>
        </w:rPr>
      </w:pPr>
      <w:r w:rsidRPr="00CB25CE">
        <w:rPr>
          <w:rFonts w:hint="eastAsia"/>
          <w:b/>
        </w:rPr>
        <w:t>？？功能</w:t>
      </w:r>
    </w:p>
    <w:p w14:paraId="70CE5FBB" w14:textId="77777777" w:rsidR="007D5EE8" w:rsidRDefault="007D5EE8" w:rsidP="007D5EE8">
      <w:pPr>
        <w:spacing w:line="360" w:lineRule="auto"/>
        <w:ind w:left="360"/>
        <w:jc w:val="center"/>
        <w:rPr>
          <w:b/>
        </w:rPr>
      </w:pPr>
    </w:p>
    <w:p w14:paraId="383B749B" w14:textId="4916F1C5" w:rsidR="007D5EE8" w:rsidRDefault="00A741D1" w:rsidP="00956611">
      <w:pPr>
        <w:pStyle w:val="a9"/>
        <w:numPr>
          <w:ilvl w:val="0"/>
          <w:numId w:val="5"/>
        </w:numPr>
        <w:spacing w:line="360" w:lineRule="auto"/>
        <w:ind w:firstLineChars="0"/>
        <w:jc w:val="center"/>
      </w:pPr>
      <w:r>
        <w:rPr>
          <w:rFonts w:hint="eastAsia"/>
        </w:rPr>
        <w:t>？？截</w:t>
      </w:r>
      <w:r w:rsidR="007D5EE8">
        <w:rPr>
          <w:rFonts w:hint="eastAsia"/>
        </w:rPr>
        <w:t>图</w:t>
      </w:r>
    </w:p>
    <w:p w14:paraId="5C608948" w14:textId="241FCA03" w:rsidR="00242422" w:rsidRDefault="00242422" w:rsidP="008F4B96">
      <w:pPr>
        <w:snapToGrid w:val="0"/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用一段话描述</w:t>
      </w:r>
      <w:r w:rsidR="00C645C0">
        <w:rPr>
          <w:rFonts w:hint="eastAsia"/>
        </w:rPr>
        <w:t>这个截图</w:t>
      </w:r>
      <w:r>
        <w:rPr>
          <w:rFonts w:hint="eastAsia"/>
        </w:rPr>
        <w:t>，至少</w:t>
      </w:r>
      <w:r>
        <w:rPr>
          <w:rFonts w:hint="eastAsia"/>
        </w:rPr>
        <w:t>3</w:t>
      </w:r>
      <w:r>
        <w:rPr>
          <w:rFonts w:hint="eastAsia"/>
        </w:rPr>
        <w:t>行文字。</w:t>
      </w:r>
    </w:p>
    <w:p w14:paraId="3B9B171C" w14:textId="6520F0A9" w:rsidR="0008790A" w:rsidRPr="00CB25CE" w:rsidRDefault="0008790A" w:rsidP="00CB25CE">
      <w:pPr>
        <w:pStyle w:val="a9"/>
        <w:numPr>
          <w:ilvl w:val="0"/>
          <w:numId w:val="12"/>
        </w:numPr>
        <w:snapToGrid w:val="0"/>
        <w:spacing w:line="360" w:lineRule="auto"/>
        <w:ind w:firstLineChars="0"/>
        <w:rPr>
          <w:rFonts w:hint="eastAsia"/>
          <w:b/>
        </w:rPr>
      </w:pPr>
      <w:bookmarkStart w:id="11" w:name="_GoBack"/>
      <w:r w:rsidRPr="00CB25CE">
        <w:rPr>
          <w:rFonts w:hint="eastAsia"/>
          <w:b/>
        </w:rPr>
        <w:t>最多</w:t>
      </w:r>
      <w:r w:rsidRPr="00CB25CE">
        <w:rPr>
          <w:rFonts w:hint="eastAsia"/>
          <w:b/>
        </w:rPr>
        <w:t>3</w:t>
      </w:r>
      <w:r w:rsidRPr="00CB25CE">
        <w:rPr>
          <w:rFonts w:hint="eastAsia"/>
          <w:b/>
        </w:rPr>
        <w:t>个功能页面</w:t>
      </w:r>
    </w:p>
    <w:bookmarkEnd w:id="11"/>
    <w:p w14:paraId="3BBD707E" w14:textId="77777777" w:rsidR="0008790A" w:rsidRDefault="0008790A" w:rsidP="00EA46C3">
      <w:pPr>
        <w:snapToGrid w:val="0"/>
        <w:spacing w:line="360" w:lineRule="auto"/>
        <w:ind w:firstLineChars="200" w:firstLine="420"/>
      </w:pPr>
    </w:p>
    <w:bookmarkEnd w:id="9"/>
    <w:p w14:paraId="7C9F4B02" w14:textId="132CD76E" w:rsidR="0075728B" w:rsidRPr="00F21803" w:rsidRDefault="00F21803" w:rsidP="00F21803">
      <w:pPr>
        <w:snapToGrid w:val="0"/>
        <w:spacing w:line="360" w:lineRule="auto"/>
        <w:outlineLvl w:val="0"/>
        <w:rPr>
          <w:b/>
          <w:sz w:val="24"/>
        </w:rPr>
      </w:pPr>
      <w:r w:rsidRPr="00F21803">
        <w:rPr>
          <w:rFonts w:hint="eastAsia"/>
          <w:b/>
          <w:sz w:val="24"/>
        </w:rPr>
        <w:t>三、</w:t>
      </w:r>
      <w:r w:rsidR="00563653">
        <w:rPr>
          <w:rFonts w:hint="eastAsia"/>
          <w:b/>
          <w:sz w:val="24"/>
        </w:rPr>
        <w:t>实验</w:t>
      </w:r>
      <w:r w:rsidR="00F44E54">
        <w:rPr>
          <w:rFonts w:hint="eastAsia"/>
          <w:b/>
          <w:sz w:val="24"/>
        </w:rPr>
        <w:t>完成</w:t>
      </w:r>
      <w:r w:rsidR="00563653">
        <w:rPr>
          <w:rFonts w:hint="eastAsia"/>
          <w:b/>
          <w:sz w:val="24"/>
        </w:rPr>
        <w:t>情况</w:t>
      </w:r>
    </w:p>
    <w:p w14:paraId="4F8F829C" w14:textId="2AF4A4DB" w:rsidR="00501E9A" w:rsidRDefault="00AA14BE" w:rsidP="008F4B96">
      <w:pPr>
        <w:snapToGrid w:val="0"/>
        <w:spacing w:line="360" w:lineRule="auto"/>
        <w:ind w:firstLineChars="200" w:firstLine="420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：实验完成情况汇总表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20"/>
        <w:gridCol w:w="2551"/>
        <w:gridCol w:w="3119"/>
        <w:gridCol w:w="2255"/>
      </w:tblGrid>
      <w:tr w:rsidR="00973D28" w14:paraId="4F64006D" w14:textId="77777777" w:rsidTr="00973D28">
        <w:tc>
          <w:tcPr>
            <w:tcW w:w="1420" w:type="dxa"/>
            <w:vAlign w:val="center"/>
          </w:tcPr>
          <w:p w14:paraId="64E879ED" w14:textId="57CB0E94" w:rsidR="000B686C" w:rsidRDefault="000B686C" w:rsidP="0070332C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实验次数</w:t>
            </w:r>
          </w:p>
        </w:tc>
        <w:tc>
          <w:tcPr>
            <w:tcW w:w="2551" w:type="dxa"/>
            <w:vAlign w:val="center"/>
          </w:tcPr>
          <w:p w14:paraId="459A66F1" w14:textId="72D11ECE" w:rsidR="000B686C" w:rsidRDefault="000B686C" w:rsidP="0070332C">
            <w:pPr>
              <w:snapToGrid w:val="0"/>
              <w:spacing w:line="360" w:lineRule="auto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3119" w:type="dxa"/>
            <w:vAlign w:val="center"/>
          </w:tcPr>
          <w:p w14:paraId="4F6C1054" w14:textId="1A63C712" w:rsidR="000B686C" w:rsidRDefault="000B686C" w:rsidP="0070332C">
            <w:pPr>
              <w:snapToGrid w:val="0"/>
              <w:spacing w:line="360" w:lineRule="auto"/>
            </w:pPr>
            <w:r>
              <w:rPr>
                <w:rFonts w:hint="eastAsia"/>
              </w:rPr>
              <w:t>是否通过</w:t>
            </w:r>
          </w:p>
        </w:tc>
        <w:tc>
          <w:tcPr>
            <w:tcW w:w="2255" w:type="dxa"/>
            <w:vAlign w:val="center"/>
          </w:tcPr>
          <w:p w14:paraId="7FBB4C1D" w14:textId="00D8BE82" w:rsidR="000B686C" w:rsidRDefault="000B686C" w:rsidP="0070332C">
            <w:pPr>
              <w:snapToGrid w:val="0"/>
              <w:spacing w:line="360" w:lineRule="auto"/>
            </w:pPr>
            <w:commentRangeStart w:id="12"/>
            <w:r>
              <w:rPr>
                <w:rFonts w:hint="eastAsia"/>
              </w:rPr>
              <w:t>备注</w:t>
            </w:r>
            <w:commentRangeEnd w:id="12"/>
            <w:r w:rsidR="00973D28">
              <w:rPr>
                <w:rStyle w:val="ac"/>
              </w:rPr>
              <w:commentReference w:id="12"/>
            </w:r>
          </w:p>
        </w:tc>
      </w:tr>
      <w:tr w:rsidR="00973D28" w14:paraId="06AEB0FB" w14:textId="77777777" w:rsidTr="00973D28">
        <w:tc>
          <w:tcPr>
            <w:tcW w:w="1420" w:type="dxa"/>
            <w:vAlign w:val="center"/>
          </w:tcPr>
          <w:p w14:paraId="23CE4F16" w14:textId="4EF99060" w:rsidR="000B686C" w:rsidRDefault="0070332C" w:rsidP="0070332C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vAlign w:val="center"/>
          </w:tcPr>
          <w:p w14:paraId="3CBCC490" w14:textId="77777777" w:rsidR="000B686C" w:rsidRDefault="000B686C" w:rsidP="0070332C">
            <w:pPr>
              <w:snapToGrid w:val="0"/>
              <w:spacing w:line="360" w:lineRule="auto"/>
            </w:pPr>
          </w:p>
        </w:tc>
        <w:tc>
          <w:tcPr>
            <w:tcW w:w="3119" w:type="dxa"/>
            <w:vAlign w:val="center"/>
          </w:tcPr>
          <w:p w14:paraId="30CDA809" w14:textId="1D28AB50" w:rsidR="000B686C" w:rsidRDefault="0031781C" w:rsidP="0070332C">
            <w:pPr>
              <w:snapToGrid w:val="0"/>
              <w:spacing w:line="360" w:lineRule="auto"/>
            </w:pPr>
            <w:r>
              <w:rPr>
                <w:rFonts w:hint="eastAsia"/>
              </w:rPr>
              <w:t>Merged</w:t>
            </w:r>
          </w:p>
        </w:tc>
        <w:tc>
          <w:tcPr>
            <w:tcW w:w="2255" w:type="dxa"/>
            <w:vAlign w:val="center"/>
          </w:tcPr>
          <w:p w14:paraId="5CB429A6" w14:textId="77777777" w:rsidR="000B686C" w:rsidRDefault="000B686C" w:rsidP="0070332C">
            <w:pPr>
              <w:snapToGrid w:val="0"/>
              <w:spacing w:line="360" w:lineRule="auto"/>
            </w:pPr>
          </w:p>
        </w:tc>
      </w:tr>
      <w:tr w:rsidR="00973D28" w14:paraId="458BEE27" w14:textId="77777777" w:rsidTr="00973D28">
        <w:tc>
          <w:tcPr>
            <w:tcW w:w="1420" w:type="dxa"/>
            <w:vAlign w:val="center"/>
          </w:tcPr>
          <w:p w14:paraId="04D71E61" w14:textId="243C2610" w:rsidR="0070332C" w:rsidRDefault="0070332C" w:rsidP="0070332C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51" w:type="dxa"/>
            <w:vAlign w:val="center"/>
          </w:tcPr>
          <w:p w14:paraId="4BB50FD5" w14:textId="77777777" w:rsidR="0070332C" w:rsidRDefault="0070332C" w:rsidP="0070332C">
            <w:pPr>
              <w:snapToGrid w:val="0"/>
              <w:spacing w:line="360" w:lineRule="auto"/>
            </w:pPr>
          </w:p>
        </w:tc>
        <w:tc>
          <w:tcPr>
            <w:tcW w:w="3119" w:type="dxa"/>
            <w:vAlign w:val="center"/>
          </w:tcPr>
          <w:p w14:paraId="7C2D38BD" w14:textId="3C40EE69" w:rsidR="0070332C" w:rsidRDefault="0031781C" w:rsidP="0070332C">
            <w:pPr>
              <w:snapToGrid w:val="0"/>
              <w:spacing w:line="360" w:lineRule="auto"/>
            </w:pPr>
            <w:r>
              <w:rPr>
                <w:rFonts w:hint="eastAsia"/>
              </w:rPr>
              <w:t>Merged + Good</w:t>
            </w:r>
          </w:p>
        </w:tc>
        <w:tc>
          <w:tcPr>
            <w:tcW w:w="2255" w:type="dxa"/>
            <w:vAlign w:val="center"/>
          </w:tcPr>
          <w:p w14:paraId="6DE6AD1C" w14:textId="77777777" w:rsidR="0070332C" w:rsidRDefault="0070332C" w:rsidP="0070332C">
            <w:pPr>
              <w:snapToGrid w:val="0"/>
              <w:spacing w:line="360" w:lineRule="auto"/>
            </w:pPr>
          </w:p>
        </w:tc>
      </w:tr>
      <w:tr w:rsidR="00973D28" w14:paraId="0CCB930E" w14:textId="77777777" w:rsidTr="00973D28">
        <w:tc>
          <w:tcPr>
            <w:tcW w:w="1420" w:type="dxa"/>
            <w:vAlign w:val="center"/>
          </w:tcPr>
          <w:p w14:paraId="6F67AB49" w14:textId="78D54996" w:rsidR="0070332C" w:rsidRDefault="0070332C" w:rsidP="0070332C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51" w:type="dxa"/>
            <w:vAlign w:val="center"/>
          </w:tcPr>
          <w:p w14:paraId="77230C6C" w14:textId="77777777" w:rsidR="0070332C" w:rsidRDefault="0070332C" w:rsidP="0070332C">
            <w:pPr>
              <w:snapToGrid w:val="0"/>
              <w:spacing w:line="360" w:lineRule="auto"/>
            </w:pPr>
          </w:p>
        </w:tc>
        <w:tc>
          <w:tcPr>
            <w:tcW w:w="3119" w:type="dxa"/>
            <w:vAlign w:val="center"/>
          </w:tcPr>
          <w:p w14:paraId="16A083A6" w14:textId="2206FD86" w:rsidR="0070332C" w:rsidRDefault="0031781C" w:rsidP="0070332C">
            <w:pPr>
              <w:snapToGrid w:val="0"/>
              <w:spacing w:line="360" w:lineRule="auto"/>
            </w:pPr>
            <w:r>
              <w:rPr>
                <w:rFonts w:hint="eastAsia"/>
              </w:rPr>
              <w:t>Merged + Good + Example</w:t>
            </w:r>
          </w:p>
        </w:tc>
        <w:tc>
          <w:tcPr>
            <w:tcW w:w="2255" w:type="dxa"/>
            <w:vAlign w:val="center"/>
          </w:tcPr>
          <w:p w14:paraId="26E726E3" w14:textId="77777777" w:rsidR="0070332C" w:rsidRDefault="0070332C" w:rsidP="0070332C">
            <w:pPr>
              <w:snapToGrid w:val="0"/>
              <w:spacing w:line="360" w:lineRule="auto"/>
            </w:pPr>
          </w:p>
        </w:tc>
      </w:tr>
      <w:tr w:rsidR="00973D28" w14:paraId="6672D5C2" w14:textId="77777777" w:rsidTr="00973D28">
        <w:tc>
          <w:tcPr>
            <w:tcW w:w="1420" w:type="dxa"/>
            <w:vAlign w:val="center"/>
          </w:tcPr>
          <w:p w14:paraId="0DEB47D0" w14:textId="5E7F58B4" w:rsidR="0070332C" w:rsidRDefault="0070332C" w:rsidP="0070332C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51" w:type="dxa"/>
            <w:vAlign w:val="center"/>
          </w:tcPr>
          <w:p w14:paraId="162EBEB9" w14:textId="77777777" w:rsidR="0070332C" w:rsidRDefault="0070332C" w:rsidP="0070332C">
            <w:pPr>
              <w:snapToGrid w:val="0"/>
              <w:spacing w:line="360" w:lineRule="auto"/>
            </w:pPr>
          </w:p>
        </w:tc>
        <w:tc>
          <w:tcPr>
            <w:tcW w:w="3119" w:type="dxa"/>
            <w:vAlign w:val="center"/>
          </w:tcPr>
          <w:p w14:paraId="1A576F9D" w14:textId="1CA2512C" w:rsidR="0070332C" w:rsidRDefault="00D24346" w:rsidP="0070332C">
            <w:pPr>
              <w:snapToGrid w:val="0"/>
              <w:spacing w:line="360" w:lineRule="auto"/>
            </w:pPr>
            <w:r>
              <w:rPr>
                <w:rFonts w:hint="eastAsia"/>
              </w:rPr>
              <w:t>Merged + Late</w:t>
            </w:r>
          </w:p>
        </w:tc>
        <w:tc>
          <w:tcPr>
            <w:tcW w:w="2255" w:type="dxa"/>
            <w:vAlign w:val="center"/>
          </w:tcPr>
          <w:p w14:paraId="27619A8D" w14:textId="77777777" w:rsidR="0070332C" w:rsidRDefault="0070332C" w:rsidP="0070332C">
            <w:pPr>
              <w:snapToGrid w:val="0"/>
              <w:spacing w:line="360" w:lineRule="auto"/>
            </w:pPr>
          </w:p>
        </w:tc>
      </w:tr>
      <w:tr w:rsidR="00973D28" w14:paraId="7931FF60" w14:textId="77777777" w:rsidTr="00973D28">
        <w:tc>
          <w:tcPr>
            <w:tcW w:w="1420" w:type="dxa"/>
            <w:vAlign w:val="center"/>
          </w:tcPr>
          <w:p w14:paraId="70C3BEC5" w14:textId="0E1F0D46" w:rsidR="0070332C" w:rsidRDefault="0070332C" w:rsidP="0070332C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51" w:type="dxa"/>
            <w:vAlign w:val="center"/>
          </w:tcPr>
          <w:p w14:paraId="207A7CA3" w14:textId="77777777" w:rsidR="0070332C" w:rsidRDefault="0070332C" w:rsidP="0070332C">
            <w:pPr>
              <w:snapToGrid w:val="0"/>
              <w:spacing w:line="360" w:lineRule="auto"/>
            </w:pPr>
          </w:p>
        </w:tc>
        <w:tc>
          <w:tcPr>
            <w:tcW w:w="3119" w:type="dxa"/>
            <w:vAlign w:val="center"/>
          </w:tcPr>
          <w:p w14:paraId="160C3071" w14:textId="77777777" w:rsidR="0070332C" w:rsidRDefault="0070332C" w:rsidP="0070332C">
            <w:pPr>
              <w:snapToGrid w:val="0"/>
              <w:spacing w:line="360" w:lineRule="auto"/>
            </w:pPr>
          </w:p>
        </w:tc>
        <w:tc>
          <w:tcPr>
            <w:tcW w:w="2255" w:type="dxa"/>
            <w:vAlign w:val="center"/>
          </w:tcPr>
          <w:p w14:paraId="6CAB0D81" w14:textId="77777777" w:rsidR="0070332C" w:rsidRDefault="0070332C" w:rsidP="0070332C">
            <w:pPr>
              <w:snapToGrid w:val="0"/>
              <w:spacing w:line="360" w:lineRule="auto"/>
            </w:pPr>
          </w:p>
        </w:tc>
      </w:tr>
      <w:tr w:rsidR="00973D28" w14:paraId="4F85BFE1" w14:textId="77777777" w:rsidTr="00973D28">
        <w:tc>
          <w:tcPr>
            <w:tcW w:w="1420" w:type="dxa"/>
            <w:vAlign w:val="center"/>
          </w:tcPr>
          <w:p w14:paraId="1B1D33E9" w14:textId="591EF22E" w:rsidR="0070332C" w:rsidRDefault="0070332C" w:rsidP="0070332C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51" w:type="dxa"/>
            <w:vAlign w:val="center"/>
          </w:tcPr>
          <w:p w14:paraId="4A5D31EF" w14:textId="77777777" w:rsidR="0070332C" w:rsidRDefault="0070332C" w:rsidP="0070332C">
            <w:pPr>
              <w:snapToGrid w:val="0"/>
              <w:spacing w:line="360" w:lineRule="auto"/>
            </w:pPr>
          </w:p>
        </w:tc>
        <w:tc>
          <w:tcPr>
            <w:tcW w:w="3119" w:type="dxa"/>
            <w:vAlign w:val="center"/>
          </w:tcPr>
          <w:p w14:paraId="745171D1" w14:textId="77777777" w:rsidR="0070332C" w:rsidRDefault="0070332C" w:rsidP="0070332C">
            <w:pPr>
              <w:snapToGrid w:val="0"/>
              <w:spacing w:line="360" w:lineRule="auto"/>
            </w:pPr>
          </w:p>
        </w:tc>
        <w:tc>
          <w:tcPr>
            <w:tcW w:w="2255" w:type="dxa"/>
            <w:vAlign w:val="center"/>
          </w:tcPr>
          <w:p w14:paraId="73885084" w14:textId="77777777" w:rsidR="0070332C" w:rsidRDefault="0070332C" w:rsidP="0070332C">
            <w:pPr>
              <w:snapToGrid w:val="0"/>
              <w:spacing w:line="360" w:lineRule="auto"/>
            </w:pPr>
          </w:p>
        </w:tc>
      </w:tr>
      <w:tr w:rsidR="00973D28" w14:paraId="7D5611BA" w14:textId="77777777" w:rsidTr="00973D28">
        <w:tc>
          <w:tcPr>
            <w:tcW w:w="1420" w:type="dxa"/>
            <w:vAlign w:val="center"/>
          </w:tcPr>
          <w:p w14:paraId="5E70B503" w14:textId="69F2F758" w:rsidR="0070332C" w:rsidRDefault="0070332C" w:rsidP="0070332C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51" w:type="dxa"/>
            <w:vAlign w:val="center"/>
          </w:tcPr>
          <w:p w14:paraId="24DD25C2" w14:textId="77777777" w:rsidR="0070332C" w:rsidRDefault="0070332C" w:rsidP="0070332C">
            <w:pPr>
              <w:snapToGrid w:val="0"/>
              <w:spacing w:line="360" w:lineRule="auto"/>
            </w:pPr>
          </w:p>
        </w:tc>
        <w:tc>
          <w:tcPr>
            <w:tcW w:w="3119" w:type="dxa"/>
            <w:vAlign w:val="center"/>
          </w:tcPr>
          <w:p w14:paraId="52FE4C02" w14:textId="77777777" w:rsidR="0070332C" w:rsidRDefault="0070332C" w:rsidP="0070332C">
            <w:pPr>
              <w:snapToGrid w:val="0"/>
              <w:spacing w:line="360" w:lineRule="auto"/>
            </w:pPr>
          </w:p>
        </w:tc>
        <w:tc>
          <w:tcPr>
            <w:tcW w:w="2255" w:type="dxa"/>
            <w:vAlign w:val="center"/>
          </w:tcPr>
          <w:p w14:paraId="00B6BBFA" w14:textId="77777777" w:rsidR="0070332C" w:rsidRDefault="0070332C" w:rsidP="0070332C">
            <w:pPr>
              <w:snapToGrid w:val="0"/>
              <w:spacing w:line="360" w:lineRule="auto"/>
            </w:pPr>
          </w:p>
        </w:tc>
      </w:tr>
    </w:tbl>
    <w:p w14:paraId="06653A3B" w14:textId="77777777" w:rsidR="00AA14BE" w:rsidRPr="00AA14BE" w:rsidRDefault="00AA14BE" w:rsidP="008F4B96">
      <w:pPr>
        <w:snapToGrid w:val="0"/>
        <w:spacing w:line="360" w:lineRule="auto"/>
        <w:ind w:firstLineChars="200" w:firstLine="420"/>
      </w:pPr>
    </w:p>
    <w:p w14:paraId="0CEB1A49" w14:textId="60265C12" w:rsidR="005A5A07" w:rsidRPr="00A0650A" w:rsidRDefault="005A5A07" w:rsidP="00A0650A">
      <w:pPr>
        <w:snapToGrid w:val="0"/>
        <w:spacing w:line="360" w:lineRule="auto"/>
        <w:outlineLvl w:val="0"/>
        <w:rPr>
          <w:b/>
          <w:sz w:val="24"/>
        </w:rPr>
      </w:pPr>
      <w:r w:rsidRPr="00A0650A">
        <w:rPr>
          <w:rFonts w:hint="eastAsia"/>
          <w:b/>
          <w:sz w:val="24"/>
        </w:rPr>
        <w:t>总结</w:t>
      </w:r>
    </w:p>
    <w:p w14:paraId="6711A66F" w14:textId="396E9940" w:rsidR="00A0650A" w:rsidRDefault="002F1C29" w:rsidP="008F4B96">
      <w:pPr>
        <w:snapToGrid w:val="0"/>
        <w:spacing w:line="360" w:lineRule="auto"/>
        <w:ind w:firstLineChars="200" w:firstLine="420"/>
      </w:pPr>
      <w:r>
        <w:rPr>
          <w:rFonts w:hint="eastAsia"/>
        </w:rPr>
        <w:t>总结整个开发</w:t>
      </w:r>
      <w:r w:rsidR="00A25DB8">
        <w:rPr>
          <w:rFonts w:hint="eastAsia"/>
        </w:rPr>
        <w:t>过程，写出</w:t>
      </w:r>
      <w:commentRangeStart w:id="13"/>
      <w:r w:rsidR="00A25DB8">
        <w:rPr>
          <w:rFonts w:hint="eastAsia"/>
        </w:rPr>
        <w:t>心得体会</w:t>
      </w:r>
      <w:commentRangeEnd w:id="13"/>
      <w:r w:rsidR="00973D28">
        <w:rPr>
          <w:rStyle w:val="ac"/>
        </w:rPr>
        <w:commentReference w:id="13"/>
      </w:r>
      <w:r w:rsidR="0066367D">
        <w:rPr>
          <w:rFonts w:hint="eastAsia"/>
        </w:rPr>
        <w:t>。</w:t>
      </w:r>
    </w:p>
    <w:p w14:paraId="24C7C6DE" w14:textId="77777777" w:rsidR="008F4B96" w:rsidRDefault="008F4B96" w:rsidP="008F4B96">
      <w:pPr>
        <w:snapToGrid w:val="0"/>
        <w:spacing w:line="360" w:lineRule="auto"/>
        <w:ind w:firstLineChars="200" w:firstLine="420"/>
      </w:pPr>
    </w:p>
    <w:sectPr w:rsidR="008F4B96">
      <w:footerReference w:type="even" r:id="rId9"/>
      <w:footerReference w:type="default" r:id="rId10"/>
      <w:pgSz w:w="11907" w:h="16840"/>
      <w:pgMar w:top="851" w:right="1134" w:bottom="851" w:left="1418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用户" w:date="2019-04-20T22:45:00Z" w:initials="Office">
    <w:p w14:paraId="08E98024" w14:textId="7D5A161F" w:rsidR="00065EFC" w:rsidRPr="00065EFC" w:rsidRDefault="00065EFC">
      <w:pPr>
        <w:pStyle w:val="ad"/>
      </w:pPr>
      <w:r>
        <w:rPr>
          <w:rStyle w:val="ac"/>
        </w:rPr>
        <w:annotationRef/>
      </w:r>
      <w:r w:rsidRPr="00065EFC">
        <w:rPr>
          <w:rFonts w:hint="eastAsia"/>
        </w:rPr>
        <w:t>页数要求：最少</w:t>
      </w:r>
      <w:r w:rsidRPr="00065EFC">
        <w:rPr>
          <w:rFonts w:hint="eastAsia"/>
        </w:rPr>
        <w:t>4</w:t>
      </w:r>
      <w:r w:rsidRPr="00065EFC">
        <w:rPr>
          <w:rFonts w:hint="eastAsia"/>
        </w:rPr>
        <w:t>页，最多</w:t>
      </w:r>
      <w:r w:rsidRPr="00065EFC">
        <w:rPr>
          <w:rFonts w:hint="eastAsia"/>
        </w:rPr>
        <w:t>6</w:t>
      </w:r>
      <w:r w:rsidRPr="00065EFC">
        <w:rPr>
          <w:rFonts w:hint="eastAsia"/>
        </w:rPr>
        <w:t>页，双面打印。</w:t>
      </w:r>
    </w:p>
  </w:comment>
  <w:comment w:id="2" w:author="Microsoft Office 用户" w:date="2019-04-23T09:12:00Z" w:initials="Office">
    <w:p w14:paraId="6A9D4786" w14:textId="6F69F847" w:rsidR="00BD1F51" w:rsidRDefault="00BD1F51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同时，把你填写的</w:t>
      </w:r>
      <w:r>
        <w:rPr>
          <w:rFonts w:hint="eastAsia"/>
        </w:rPr>
        <w:t>Issue</w:t>
      </w:r>
      <w:r>
        <w:rPr>
          <w:rFonts w:hint="eastAsia"/>
        </w:rPr>
        <w:t>补充完整：</w:t>
      </w:r>
    </w:p>
    <w:p w14:paraId="3FBDCCE3" w14:textId="2CF93E76" w:rsidR="00BD1F51" w:rsidRDefault="00BD1F51" w:rsidP="00BD1F51">
      <w:pPr>
        <w:pStyle w:val="ad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选题不合适的，自行修改；</w:t>
      </w:r>
    </w:p>
    <w:p w14:paraId="1467AA9C" w14:textId="2111757C" w:rsidR="00BD1F51" w:rsidRDefault="00BD1F51" w:rsidP="00BD1F51">
      <w:pPr>
        <w:pStyle w:val="ad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没有选题描述及内容介绍的，补充完成。</w:t>
      </w:r>
    </w:p>
    <w:p w14:paraId="35D4D4D6" w14:textId="2D00BADC" w:rsidR="00BD1F51" w:rsidRPr="00BD1F51" w:rsidRDefault="00BD1F51" w:rsidP="00BD1F51">
      <w:pPr>
        <w:pStyle w:val="ad"/>
        <w:rPr>
          <w:rFonts w:hint="eastAsia"/>
        </w:rPr>
      </w:pPr>
      <w:hyperlink r:id="rId1" w:history="1">
        <w:r w:rsidRPr="00E025D5">
          <w:rPr>
            <w:rStyle w:val="af2"/>
          </w:rPr>
          <w:t>https://github.com/hzuapps/android-labs-2019/issues</w:t>
        </w:r>
      </w:hyperlink>
      <w:r>
        <w:t xml:space="preserve"> </w:t>
      </w:r>
    </w:p>
  </w:comment>
  <w:comment w:id="4" w:author="Microsoft Office 用户" w:date="2019-04-20T23:02:00Z" w:initials="Office">
    <w:p w14:paraId="259F2229" w14:textId="1AF38096" w:rsidR="00D72E65" w:rsidRDefault="00D72E6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粘贴已提交到</w:t>
      </w:r>
      <w:r>
        <w:rPr>
          <w:rFonts w:hint="eastAsia"/>
        </w:rPr>
        <w:t>GitHub</w:t>
      </w:r>
      <w:r>
        <w:rPr>
          <w:rFonts w:hint="eastAsia"/>
        </w:rPr>
        <w:t>的代码网址</w:t>
      </w:r>
    </w:p>
  </w:comment>
  <w:comment w:id="5" w:author="Microsoft Office 用户" w:date="2019-04-20T22:56:00Z" w:initials="Office">
    <w:p w14:paraId="5AB98D0E" w14:textId="5CAA5433" w:rsidR="00CA213A" w:rsidRDefault="00CA213A" w:rsidP="003871AF">
      <w:pPr>
        <w:pStyle w:val="ad"/>
        <w:numPr>
          <w:ilvl w:val="0"/>
          <w:numId w:val="9"/>
        </w:numPr>
      </w:pPr>
      <w:r>
        <w:rPr>
          <w:rStyle w:val="ac"/>
        </w:rPr>
        <w:annotationRef/>
      </w:r>
      <w:r w:rsidR="003871AF">
        <w:rPr>
          <w:rFonts w:hint="eastAsia"/>
        </w:rPr>
        <w:t>只粘贴重要代码片段</w:t>
      </w:r>
      <w:r w:rsidR="003871AF">
        <w:br/>
      </w:r>
      <w:r w:rsidR="003871AF">
        <w:rPr>
          <w:rFonts w:hint="eastAsia"/>
        </w:rPr>
        <w:t xml:space="preserve">2. </w:t>
      </w:r>
      <w:r>
        <w:rPr>
          <w:rFonts w:hint="eastAsia"/>
        </w:rPr>
        <w:t>用格式刷复制这些代码样式</w:t>
      </w:r>
      <w:r w:rsidR="00CB11F3">
        <w:rPr>
          <w:rFonts w:hint="eastAsia"/>
        </w:rPr>
        <w:t>，应用</w:t>
      </w:r>
      <w:r>
        <w:rPr>
          <w:rFonts w:hint="eastAsia"/>
        </w:rPr>
        <w:t>到你的代码上</w:t>
      </w:r>
    </w:p>
  </w:comment>
  <w:comment w:id="7" w:author="Microsoft Office 用户" w:date="2019-04-20T23:02:00Z" w:initials="Office">
    <w:p w14:paraId="1E3F2BD8" w14:textId="77777777" w:rsidR="009B517C" w:rsidRDefault="009B517C" w:rsidP="009B517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粘贴已提交到</w:t>
      </w:r>
      <w:r>
        <w:rPr>
          <w:rFonts w:hint="eastAsia"/>
        </w:rPr>
        <w:t>GitHub</w:t>
      </w:r>
      <w:r>
        <w:rPr>
          <w:rFonts w:hint="eastAsia"/>
        </w:rPr>
        <w:t>的代码网址</w:t>
      </w:r>
    </w:p>
  </w:comment>
  <w:comment w:id="8" w:author="Microsoft Office 用户" w:date="2019-04-20T22:56:00Z" w:initials="Office">
    <w:p w14:paraId="3C6C5665" w14:textId="77777777" w:rsidR="008C1652" w:rsidRDefault="008C1652" w:rsidP="008C1652">
      <w:pPr>
        <w:pStyle w:val="ad"/>
      </w:pPr>
      <w:r>
        <w:rPr>
          <w:rStyle w:val="ac"/>
        </w:rPr>
        <w:annotationRef/>
      </w:r>
      <w:r>
        <w:rPr>
          <w:rFonts w:hint="eastAsia"/>
        </w:rPr>
        <w:t>用格式刷复制这些代码样式，应用到你的代码上</w:t>
      </w:r>
    </w:p>
  </w:comment>
  <w:comment w:id="12" w:author="Microsoft Office 用户" w:date="2019-04-20T23:06:00Z" w:initials="Office">
    <w:p w14:paraId="70B45153" w14:textId="10800CCB" w:rsidR="00973D28" w:rsidRDefault="00973D2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可以解释你交作业的情况</w:t>
      </w:r>
    </w:p>
  </w:comment>
  <w:comment w:id="13" w:author="Microsoft Office 用户" w:date="2019-04-20T23:07:00Z" w:initials="Office">
    <w:p w14:paraId="1B778D0F" w14:textId="5751B274" w:rsidR="00973D28" w:rsidRDefault="00973D2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可以解释为什么做得不好？为什么迟交作业？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E98024" w15:done="0"/>
  <w15:commentEx w15:paraId="35D4D4D6" w15:done="0"/>
  <w15:commentEx w15:paraId="259F2229" w15:done="0"/>
  <w15:commentEx w15:paraId="5AB98D0E" w15:done="0"/>
  <w15:commentEx w15:paraId="1E3F2BD8" w15:done="0"/>
  <w15:commentEx w15:paraId="3C6C5665" w15:done="0"/>
  <w15:commentEx w15:paraId="70B45153" w15:done="0"/>
  <w15:commentEx w15:paraId="1B778D0F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097AA5" w14:textId="77777777" w:rsidR="00AD6C8E" w:rsidRDefault="00AD6C8E">
      <w:r>
        <w:separator/>
      </w:r>
    </w:p>
  </w:endnote>
  <w:endnote w:type="continuationSeparator" w:id="0">
    <w:p w14:paraId="6A4D5FF7" w14:textId="77777777" w:rsidR="00AD6C8E" w:rsidRDefault="00AD6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AD516" w14:textId="77777777" w:rsidR="00645180" w:rsidRDefault="00645180">
    <w:pPr>
      <w:pStyle w:val="a8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47D8FD3" w14:textId="77777777" w:rsidR="00645180" w:rsidRDefault="00645180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DB4DFF" w14:textId="77777777" w:rsidR="00645180" w:rsidRDefault="00645180">
    <w:pPr>
      <w:pStyle w:val="a8"/>
      <w:tabs>
        <w:tab w:val="clear" w:pos="4153"/>
      </w:tabs>
      <w:ind w:right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E4B910C" wp14:editId="2408357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5715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7708A" w14:textId="77777777" w:rsidR="00645180" w:rsidRDefault="00645180">
                          <w:pPr>
                            <w:pStyle w:val="a8"/>
                            <w:rPr>
                              <w:rStyle w:val="a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 w:rsidR="00CB25CE">
                            <w:rPr>
                              <w:rStyle w:val="a3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4B910C"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OSZw8D7AAAA4QEAABMAAAAAAAAAAAAA&#10;AAAAAAAAAFtDb250ZW50X1R5cGVzXS54bWxQSwECLQAUAAYACAAAACEAI7Jq4dcAAACUAQAACwAA&#10;AAAAAAAAAAAAAAAsAQAAX3JlbHMvLnJlbHNQSwECLQAUAAYACAAAACEAJa/cxUcCAAAyBAAADgAA&#10;AAAAAAAAAAAAAAAsAgAAZHJzL2Uyb0RvYy54bWxQSwECLQAUAAYACAAAACEA8tH9U9cAAAACAQAA&#10;DwAAAAAAAAAAAAAAAACfBAAAZHJzL2Rvd25yZXYueG1sUEsFBgAAAAAEAAQA8wAAAKMFAAAAAA==&#10;" filled="f" stroked="f">
              <v:textbox style="mso-fit-shape-to-text:t" inset="0,0,0,0">
                <w:txbxContent>
                  <w:p w14:paraId="69F7708A" w14:textId="77777777" w:rsidR="00645180" w:rsidRDefault="00645180">
                    <w:pPr>
                      <w:pStyle w:val="a8"/>
                      <w:rPr>
                        <w:rStyle w:val="a3"/>
                      </w:rPr>
                    </w:pPr>
                    <w:r>
                      <w:fldChar w:fldCharType="begin"/>
                    </w:r>
                    <w:r>
                      <w:rPr>
                        <w:rStyle w:val="a3"/>
                      </w:rPr>
                      <w:instrText xml:space="preserve">PAGE  </w:instrText>
                    </w:r>
                    <w:r>
                      <w:fldChar w:fldCharType="separate"/>
                    </w:r>
                    <w:r w:rsidR="00CB25CE">
                      <w:rPr>
                        <w:rStyle w:val="a3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FB7F0" w14:textId="77777777" w:rsidR="00AD6C8E" w:rsidRDefault="00AD6C8E">
      <w:r>
        <w:separator/>
      </w:r>
    </w:p>
  </w:footnote>
  <w:footnote w:type="continuationSeparator" w:id="0">
    <w:p w14:paraId="17B1591C" w14:textId="77777777" w:rsidR="00AD6C8E" w:rsidRDefault="00AD6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FA254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6512420"/>
    <w:multiLevelType w:val="hybridMultilevel"/>
    <w:tmpl w:val="025CDD6C"/>
    <w:lvl w:ilvl="0" w:tplc="0400B8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001756"/>
    <w:multiLevelType w:val="hybridMultilevel"/>
    <w:tmpl w:val="BEAAF90E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359E25D0"/>
    <w:multiLevelType w:val="hybridMultilevel"/>
    <w:tmpl w:val="8CB69310"/>
    <w:lvl w:ilvl="0" w:tplc="9D2AC9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6285D9B"/>
    <w:multiLevelType w:val="hybridMultilevel"/>
    <w:tmpl w:val="B0F895F4"/>
    <w:lvl w:ilvl="0" w:tplc="C502677A">
      <w:start w:val="1"/>
      <w:numFmt w:val="decimal"/>
      <w:lvlText w:val="图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37DD62A8"/>
    <w:multiLevelType w:val="hybridMultilevel"/>
    <w:tmpl w:val="BEAAF90E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48CD2515"/>
    <w:multiLevelType w:val="multilevel"/>
    <w:tmpl w:val="9C84074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7">
    <w:nsid w:val="56C048BA"/>
    <w:multiLevelType w:val="hybridMultilevel"/>
    <w:tmpl w:val="954C03EA"/>
    <w:lvl w:ilvl="0" w:tplc="2430C722">
      <w:start w:val="1"/>
      <w:numFmt w:val="decimal"/>
      <w:lvlText w:val="%1．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66FD4904"/>
    <w:multiLevelType w:val="hybridMultilevel"/>
    <w:tmpl w:val="BEAAF90E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6A353814"/>
    <w:multiLevelType w:val="hybridMultilevel"/>
    <w:tmpl w:val="E15641C2"/>
    <w:lvl w:ilvl="0" w:tplc="7AF6CD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3222802"/>
    <w:multiLevelType w:val="hybridMultilevel"/>
    <w:tmpl w:val="E22C6476"/>
    <w:lvl w:ilvl="0" w:tplc="2430C722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7C814242"/>
    <w:multiLevelType w:val="hybridMultilevel"/>
    <w:tmpl w:val="4606DDB6"/>
    <w:lvl w:ilvl="0" w:tplc="E5601B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10"/>
  </w:num>
  <w:num w:numId="8">
    <w:abstractNumId w:val="7"/>
  </w:num>
  <w:num w:numId="9">
    <w:abstractNumId w:val="9"/>
  </w:num>
  <w:num w:numId="10">
    <w:abstractNumId w:val="3"/>
  </w:num>
  <w:num w:numId="11">
    <w:abstractNumId w:val="2"/>
  </w:num>
  <w:num w:numId="12">
    <w:abstractNumId w:val="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1"/>
  <w:drawingGridVerticalSpacing w:val="31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429"/>
    <w:rsid w:val="000274E2"/>
    <w:rsid w:val="000515AD"/>
    <w:rsid w:val="000626E5"/>
    <w:rsid w:val="00065EFC"/>
    <w:rsid w:val="0008790A"/>
    <w:rsid w:val="00093F56"/>
    <w:rsid w:val="000B686C"/>
    <w:rsid w:val="000B6A44"/>
    <w:rsid w:val="000D0321"/>
    <w:rsid w:val="0010757C"/>
    <w:rsid w:val="0011156F"/>
    <w:rsid w:val="00132706"/>
    <w:rsid w:val="001447F0"/>
    <w:rsid w:val="00165E1F"/>
    <w:rsid w:val="00172A27"/>
    <w:rsid w:val="0017392C"/>
    <w:rsid w:val="00180906"/>
    <w:rsid w:val="0019606D"/>
    <w:rsid w:val="001962CE"/>
    <w:rsid w:val="001A7BA1"/>
    <w:rsid w:val="001B66B7"/>
    <w:rsid w:val="001D055D"/>
    <w:rsid w:val="001D40D5"/>
    <w:rsid w:val="001F1F0A"/>
    <w:rsid w:val="00233324"/>
    <w:rsid w:val="00242422"/>
    <w:rsid w:val="002562B7"/>
    <w:rsid w:val="00265CDB"/>
    <w:rsid w:val="00296D5D"/>
    <w:rsid w:val="002D585D"/>
    <w:rsid w:val="002E00B4"/>
    <w:rsid w:val="002E0A57"/>
    <w:rsid w:val="002E4B3B"/>
    <w:rsid w:val="002E7D25"/>
    <w:rsid w:val="002F03CE"/>
    <w:rsid w:val="002F1C29"/>
    <w:rsid w:val="002F30C3"/>
    <w:rsid w:val="0031781C"/>
    <w:rsid w:val="00337895"/>
    <w:rsid w:val="00345425"/>
    <w:rsid w:val="003458E2"/>
    <w:rsid w:val="00347DE8"/>
    <w:rsid w:val="00356568"/>
    <w:rsid w:val="003628FC"/>
    <w:rsid w:val="003871AF"/>
    <w:rsid w:val="003A06F8"/>
    <w:rsid w:val="003A6878"/>
    <w:rsid w:val="003A7617"/>
    <w:rsid w:val="003B0F7B"/>
    <w:rsid w:val="003C5E7E"/>
    <w:rsid w:val="004002DB"/>
    <w:rsid w:val="004049D8"/>
    <w:rsid w:val="00406DF5"/>
    <w:rsid w:val="00411F8F"/>
    <w:rsid w:val="00412791"/>
    <w:rsid w:val="00414A56"/>
    <w:rsid w:val="00426525"/>
    <w:rsid w:val="004345EC"/>
    <w:rsid w:val="00486227"/>
    <w:rsid w:val="00494A15"/>
    <w:rsid w:val="004A131C"/>
    <w:rsid w:val="00501230"/>
    <w:rsid w:val="00501E9A"/>
    <w:rsid w:val="005317D1"/>
    <w:rsid w:val="0053667C"/>
    <w:rsid w:val="0053692E"/>
    <w:rsid w:val="00563653"/>
    <w:rsid w:val="005664AF"/>
    <w:rsid w:val="0057102A"/>
    <w:rsid w:val="00597094"/>
    <w:rsid w:val="00597DC1"/>
    <w:rsid w:val="005A5A07"/>
    <w:rsid w:val="005E00DF"/>
    <w:rsid w:val="005E37F1"/>
    <w:rsid w:val="005E38B1"/>
    <w:rsid w:val="005E7958"/>
    <w:rsid w:val="005F1898"/>
    <w:rsid w:val="00603100"/>
    <w:rsid w:val="0061091A"/>
    <w:rsid w:val="00645180"/>
    <w:rsid w:val="00646839"/>
    <w:rsid w:val="00653AE6"/>
    <w:rsid w:val="0066367D"/>
    <w:rsid w:val="00670436"/>
    <w:rsid w:val="00671634"/>
    <w:rsid w:val="00683920"/>
    <w:rsid w:val="00684469"/>
    <w:rsid w:val="006932D2"/>
    <w:rsid w:val="006B3468"/>
    <w:rsid w:val="006C6692"/>
    <w:rsid w:val="006E39B4"/>
    <w:rsid w:val="006E5C76"/>
    <w:rsid w:val="006F484E"/>
    <w:rsid w:val="0070332C"/>
    <w:rsid w:val="00736D9F"/>
    <w:rsid w:val="007520A6"/>
    <w:rsid w:val="0075728B"/>
    <w:rsid w:val="007770B9"/>
    <w:rsid w:val="00782630"/>
    <w:rsid w:val="007978A0"/>
    <w:rsid w:val="007B3808"/>
    <w:rsid w:val="007D5966"/>
    <w:rsid w:val="007D5EE8"/>
    <w:rsid w:val="007E3279"/>
    <w:rsid w:val="00805368"/>
    <w:rsid w:val="0080657B"/>
    <w:rsid w:val="00824C1D"/>
    <w:rsid w:val="00825743"/>
    <w:rsid w:val="008300C7"/>
    <w:rsid w:val="00844E3C"/>
    <w:rsid w:val="00852C9F"/>
    <w:rsid w:val="00890571"/>
    <w:rsid w:val="00893523"/>
    <w:rsid w:val="008A12FD"/>
    <w:rsid w:val="008A40A2"/>
    <w:rsid w:val="008B1328"/>
    <w:rsid w:val="008C1652"/>
    <w:rsid w:val="008C30CE"/>
    <w:rsid w:val="008D22F9"/>
    <w:rsid w:val="008D4512"/>
    <w:rsid w:val="008D4CCA"/>
    <w:rsid w:val="008F4B96"/>
    <w:rsid w:val="008F72CF"/>
    <w:rsid w:val="00912438"/>
    <w:rsid w:val="00924E73"/>
    <w:rsid w:val="009346F6"/>
    <w:rsid w:val="0094047D"/>
    <w:rsid w:val="009515D0"/>
    <w:rsid w:val="00951760"/>
    <w:rsid w:val="00952028"/>
    <w:rsid w:val="00956551"/>
    <w:rsid w:val="00956611"/>
    <w:rsid w:val="00957D7B"/>
    <w:rsid w:val="00973D28"/>
    <w:rsid w:val="00973E14"/>
    <w:rsid w:val="00993014"/>
    <w:rsid w:val="009A426E"/>
    <w:rsid w:val="009B1466"/>
    <w:rsid w:val="009B517C"/>
    <w:rsid w:val="009E38FC"/>
    <w:rsid w:val="009F62ED"/>
    <w:rsid w:val="00A007BC"/>
    <w:rsid w:val="00A0650A"/>
    <w:rsid w:val="00A241FB"/>
    <w:rsid w:val="00A25DB8"/>
    <w:rsid w:val="00A353B5"/>
    <w:rsid w:val="00A44BD5"/>
    <w:rsid w:val="00A741D1"/>
    <w:rsid w:val="00A8604E"/>
    <w:rsid w:val="00A94E9D"/>
    <w:rsid w:val="00AA14BE"/>
    <w:rsid w:val="00AA4FE4"/>
    <w:rsid w:val="00AB6B92"/>
    <w:rsid w:val="00AD3E0E"/>
    <w:rsid w:val="00AD6C8E"/>
    <w:rsid w:val="00AF7A75"/>
    <w:rsid w:val="00B030FF"/>
    <w:rsid w:val="00B076F7"/>
    <w:rsid w:val="00B24444"/>
    <w:rsid w:val="00B34BF4"/>
    <w:rsid w:val="00B477A6"/>
    <w:rsid w:val="00B502A9"/>
    <w:rsid w:val="00B55384"/>
    <w:rsid w:val="00B641E4"/>
    <w:rsid w:val="00B642ED"/>
    <w:rsid w:val="00B648CB"/>
    <w:rsid w:val="00B71FFF"/>
    <w:rsid w:val="00B83780"/>
    <w:rsid w:val="00B93CA1"/>
    <w:rsid w:val="00BD1F51"/>
    <w:rsid w:val="00BE2348"/>
    <w:rsid w:val="00BF2518"/>
    <w:rsid w:val="00BF505F"/>
    <w:rsid w:val="00C06EB3"/>
    <w:rsid w:val="00C21A0D"/>
    <w:rsid w:val="00C31B56"/>
    <w:rsid w:val="00C3667A"/>
    <w:rsid w:val="00C4408B"/>
    <w:rsid w:val="00C645C0"/>
    <w:rsid w:val="00C661FB"/>
    <w:rsid w:val="00C70F2C"/>
    <w:rsid w:val="00C94954"/>
    <w:rsid w:val="00C97949"/>
    <w:rsid w:val="00CA213A"/>
    <w:rsid w:val="00CB11F3"/>
    <w:rsid w:val="00CB25CE"/>
    <w:rsid w:val="00CC0A96"/>
    <w:rsid w:val="00CC0B2A"/>
    <w:rsid w:val="00CC60A9"/>
    <w:rsid w:val="00CD2015"/>
    <w:rsid w:val="00CD4E98"/>
    <w:rsid w:val="00D12BE6"/>
    <w:rsid w:val="00D16161"/>
    <w:rsid w:val="00D24346"/>
    <w:rsid w:val="00D43827"/>
    <w:rsid w:val="00D72E65"/>
    <w:rsid w:val="00D747F0"/>
    <w:rsid w:val="00D8520F"/>
    <w:rsid w:val="00D94F9B"/>
    <w:rsid w:val="00DC39D2"/>
    <w:rsid w:val="00DC7A79"/>
    <w:rsid w:val="00DD249B"/>
    <w:rsid w:val="00DF3DD0"/>
    <w:rsid w:val="00DF435E"/>
    <w:rsid w:val="00E04C0D"/>
    <w:rsid w:val="00E12974"/>
    <w:rsid w:val="00E15388"/>
    <w:rsid w:val="00E15D34"/>
    <w:rsid w:val="00E15F42"/>
    <w:rsid w:val="00E27F0E"/>
    <w:rsid w:val="00E536B1"/>
    <w:rsid w:val="00E8533A"/>
    <w:rsid w:val="00EA46C3"/>
    <w:rsid w:val="00EB6DE6"/>
    <w:rsid w:val="00EC450D"/>
    <w:rsid w:val="00ED44C7"/>
    <w:rsid w:val="00EF1E46"/>
    <w:rsid w:val="00F15714"/>
    <w:rsid w:val="00F21803"/>
    <w:rsid w:val="00F306EC"/>
    <w:rsid w:val="00F44E54"/>
    <w:rsid w:val="00F50DCF"/>
    <w:rsid w:val="00F55EB8"/>
    <w:rsid w:val="00F57F9D"/>
    <w:rsid w:val="00F74D42"/>
    <w:rsid w:val="00F8177D"/>
    <w:rsid w:val="00FB41D4"/>
    <w:rsid w:val="00FC6C09"/>
    <w:rsid w:val="00FE334A"/>
    <w:rsid w:val="49F20DD8"/>
    <w:rsid w:val="7ED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F3EAD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5">
    <w:name w:val="heading 5"/>
    <w:basedOn w:val="a"/>
    <w:next w:val="a"/>
    <w:qFormat/>
    <w:pPr>
      <w:keepNext/>
      <w:widowControl/>
      <w:ind w:firstLineChars="900" w:firstLine="4314"/>
      <w:outlineLvl w:val="4"/>
    </w:pPr>
    <w:rPr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字符"/>
    <w:link w:val="a5"/>
    <w:rPr>
      <w:kern w:val="2"/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gw100gtwrapgtcentergtboldgt24gcpdinc07">
    <w:name w:val="g_w_100 g_t_wrap g_t_center g_t_bold g_t_24 g_c_pdin c07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6932D2"/>
    <w:pPr>
      <w:ind w:firstLineChars="200" w:firstLine="420"/>
    </w:pPr>
  </w:style>
  <w:style w:type="paragraph" w:styleId="aa">
    <w:name w:val="Document Map"/>
    <w:basedOn w:val="a"/>
    <w:link w:val="ab"/>
    <w:semiHidden/>
    <w:unhideWhenUsed/>
    <w:rsid w:val="002562B7"/>
    <w:rPr>
      <w:rFonts w:ascii="宋体"/>
      <w:sz w:val="24"/>
    </w:rPr>
  </w:style>
  <w:style w:type="character" w:customStyle="1" w:styleId="ab">
    <w:name w:val="文档结构图字符"/>
    <w:basedOn w:val="a0"/>
    <w:link w:val="aa"/>
    <w:semiHidden/>
    <w:rsid w:val="002562B7"/>
    <w:rPr>
      <w:rFonts w:ascii="宋体"/>
      <w:kern w:val="2"/>
      <w:sz w:val="24"/>
      <w:szCs w:val="24"/>
    </w:rPr>
  </w:style>
  <w:style w:type="character" w:styleId="ac">
    <w:name w:val="annotation reference"/>
    <w:basedOn w:val="a0"/>
    <w:semiHidden/>
    <w:unhideWhenUsed/>
    <w:rsid w:val="00BE2348"/>
    <w:rPr>
      <w:sz w:val="21"/>
      <w:szCs w:val="21"/>
    </w:rPr>
  </w:style>
  <w:style w:type="paragraph" w:styleId="ad">
    <w:name w:val="annotation text"/>
    <w:basedOn w:val="a"/>
    <w:link w:val="ae"/>
    <w:semiHidden/>
    <w:unhideWhenUsed/>
    <w:rsid w:val="00BE2348"/>
    <w:pPr>
      <w:jc w:val="left"/>
    </w:pPr>
  </w:style>
  <w:style w:type="character" w:customStyle="1" w:styleId="ae">
    <w:name w:val="批注文字字符"/>
    <w:basedOn w:val="a0"/>
    <w:link w:val="ad"/>
    <w:semiHidden/>
    <w:rsid w:val="00BE2348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semiHidden/>
    <w:unhideWhenUsed/>
    <w:rsid w:val="00BE2348"/>
    <w:rPr>
      <w:b/>
      <w:bCs/>
    </w:rPr>
  </w:style>
  <w:style w:type="character" w:customStyle="1" w:styleId="af0">
    <w:name w:val="批注主题字符"/>
    <w:basedOn w:val="ae"/>
    <w:link w:val="af"/>
    <w:semiHidden/>
    <w:rsid w:val="00BE2348"/>
    <w:rPr>
      <w:b/>
      <w:bCs/>
      <w:kern w:val="2"/>
      <w:sz w:val="21"/>
      <w:szCs w:val="24"/>
    </w:rPr>
  </w:style>
  <w:style w:type="table" w:styleId="af1">
    <w:name w:val="Table Grid"/>
    <w:basedOn w:val="a1"/>
    <w:rsid w:val="000B68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Hyperlink"/>
    <w:basedOn w:val="a0"/>
    <w:rsid w:val="00BD1F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zuapps/android-labs-2019/issues" TargetMode="External"/></Relationship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108</Words>
  <Characters>620</Characters>
  <Application>Microsoft Macintosh Word</Application>
  <DocSecurity>0</DocSecurity>
  <PresentationFormat/>
  <Lines>5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计算机科学系实验报告（首页）</vt:lpstr>
    </vt:vector>
  </TitlesOfParts>
  <Manager/>
  <Company>Mircosoft</Company>
  <LinksUpToDate>false</LinksUpToDate>
  <CharactersWithSpaces>727</CharactersWithSpaces>
  <SharedDoc>false</SharedDoc>
  <HLinks>
    <vt:vector size="6" baseType="variant">
      <vt:variant>
        <vt:i4>6488084</vt:i4>
      </vt:variant>
      <vt:variant>
        <vt:i4>2530</vt:i4>
      </vt:variant>
      <vt:variant>
        <vt:i4>1025</vt:i4>
      </vt:variant>
      <vt:variant>
        <vt:i4>1</vt:i4>
      </vt:variant>
      <vt:variant>
        <vt:lpwstr>usecase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计算机科学系实验报告（首页）</dc:title>
  <dc:subject/>
  <dc:creator>USER</dc:creator>
  <cp:keywords/>
  <dc:description/>
  <cp:lastModifiedBy>Microsoft Office 用户</cp:lastModifiedBy>
  <cp:revision>150</cp:revision>
  <cp:lastPrinted>2014-12-21T02:57:00Z</cp:lastPrinted>
  <dcterms:created xsi:type="dcterms:W3CDTF">2015-11-27T03:09:00Z</dcterms:created>
  <dcterms:modified xsi:type="dcterms:W3CDTF">2019-04-23T01:17:00Z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